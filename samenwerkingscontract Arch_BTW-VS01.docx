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8294C" w14:textId="1E9A175E" w:rsidR="0040591E" w:rsidRPr="00D74FB0" w:rsidRDefault="008B3485" w:rsidP="008B3485">
      <w:pPr>
        <w:ind w:left="1134"/>
        <w:rPr>
          <w:rFonts w:asciiTheme="minorHAnsi" w:hAnsiTheme="minorHAnsi" w:cstheme="minorHAnsi"/>
          <w:b/>
          <w:bCs/>
          <w:sz w:val="64"/>
          <w:szCs w:val="64"/>
        </w:rPr>
      </w:pPr>
      <w:r w:rsidRPr="00D74FB0">
        <w:rPr>
          <w:rFonts w:asciiTheme="minorHAnsi" w:hAnsiTheme="minorHAnsi" w:cstheme="minorHAnsi"/>
          <w:b/>
          <w:bCs/>
          <w:noProof/>
          <w:sz w:val="46"/>
          <w:szCs w:val="46"/>
          <w:lang w:eastAsia="nl-NL"/>
        </w:rPr>
        <w:drawing>
          <wp:anchor distT="0" distB="0" distL="114300" distR="114300" simplePos="0" relativeHeight="251659264" behindDoc="0" locked="0" layoutInCell="1" allowOverlap="1" wp14:anchorId="187BB204" wp14:editId="608E6FEA">
            <wp:simplePos x="0" y="0"/>
            <wp:positionH relativeFrom="page">
              <wp:posOffset>5369219</wp:posOffset>
            </wp:positionH>
            <wp:positionV relativeFrom="paragraph">
              <wp:posOffset>8960485</wp:posOffset>
            </wp:positionV>
            <wp:extent cx="2178000" cy="8028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uyd_HOGESCHOOL_F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8000" cy="802800"/>
                    </a:xfrm>
                    <a:prstGeom prst="rect">
                      <a:avLst/>
                    </a:prstGeom>
                  </pic:spPr>
                </pic:pic>
              </a:graphicData>
            </a:graphic>
            <wp14:sizeRelH relativeFrom="page">
              <wp14:pctWidth>0</wp14:pctWidth>
            </wp14:sizeRelH>
            <wp14:sizeRelV relativeFrom="page">
              <wp14:pctHeight>0</wp14:pctHeight>
            </wp14:sizeRelV>
          </wp:anchor>
        </w:drawing>
      </w:r>
      <w:r w:rsidRPr="00D74FB0">
        <w:rPr>
          <w:rFonts w:asciiTheme="minorHAnsi" w:hAnsiTheme="minorHAnsi" w:cstheme="minorHAnsi"/>
          <w:b/>
          <w:bCs/>
          <w:noProof/>
          <w:sz w:val="64"/>
          <w:szCs w:val="64"/>
          <w:lang w:eastAsia="nl-NL"/>
        </w:rPr>
        <w:drawing>
          <wp:anchor distT="0" distB="0" distL="114300" distR="114300" simplePos="0" relativeHeight="251657216" behindDoc="0" locked="0" layoutInCell="1" allowOverlap="1" wp14:anchorId="47EABCB7" wp14:editId="1356A1E8">
            <wp:simplePos x="0" y="0"/>
            <wp:positionH relativeFrom="page">
              <wp:posOffset>5369219</wp:posOffset>
            </wp:positionH>
            <wp:positionV relativeFrom="paragraph">
              <wp:posOffset>8960485</wp:posOffset>
            </wp:positionV>
            <wp:extent cx="2178000" cy="8028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uyd_HOGESCHOOL_F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8000" cy="802800"/>
                    </a:xfrm>
                    <a:prstGeom prst="rect">
                      <a:avLst/>
                    </a:prstGeom>
                  </pic:spPr>
                </pic:pic>
              </a:graphicData>
            </a:graphic>
            <wp14:sizeRelH relativeFrom="page">
              <wp14:pctWidth>0</wp14:pctWidth>
            </wp14:sizeRelH>
            <wp14:sizeRelV relativeFrom="page">
              <wp14:pctHeight>0</wp14:pctHeight>
            </wp14:sizeRelV>
          </wp:anchor>
        </w:drawing>
      </w:r>
      <w:r w:rsidR="002F09E4" w:rsidRPr="00D74FB0">
        <w:rPr>
          <w:rFonts w:asciiTheme="minorHAnsi" w:hAnsiTheme="minorHAnsi" w:cstheme="minorHAnsi"/>
          <w:b/>
          <w:bCs/>
          <w:sz w:val="64"/>
          <w:szCs w:val="64"/>
        </w:rPr>
        <w:t>Samenwerkingscontract</w:t>
      </w:r>
      <w:r w:rsidR="0040591E" w:rsidRPr="00D74FB0">
        <w:rPr>
          <w:rFonts w:asciiTheme="minorHAnsi" w:hAnsiTheme="minorHAnsi" w:cstheme="minorHAnsi"/>
          <w:b/>
          <w:bCs/>
          <w:sz w:val="64"/>
          <w:szCs w:val="64"/>
        </w:rPr>
        <w:t xml:space="preserve"> </w:t>
      </w:r>
    </w:p>
    <w:p w14:paraId="7F3EEF94" w14:textId="0F5D3CE3" w:rsidR="008B3485" w:rsidRDefault="002F09E4" w:rsidP="008B3485">
      <w:pPr>
        <w:ind w:left="1134"/>
        <w:rPr>
          <w:rFonts w:asciiTheme="minorHAnsi" w:hAnsiTheme="minorHAnsi" w:cstheme="minorHAnsi"/>
          <w:sz w:val="44"/>
          <w:szCs w:val="44"/>
        </w:rPr>
      </w:pPr>
      <w:r w:rsidRPr="00D74FB0">
        <w:rPr>
          <w:rFonts w:asciiTheme="minorHAnsi" w:hAnsiTheme="minorHAnsi" w:cstheme="minorHAnsi"/>
          <w:sz w:val="44"/>
          <w:szCs w:val="44"/>
        </w:rPr>
        <w:t xml:space="preserve">Casusteam </w:t>
      </w:r>
      <w:r w:rsidR="00663AD6" w:rsidRPr="00D74FB0">
        <w:rPr>
          <w:rFonts w:asciiTheme="minorHAnsi" w:hAnsiTheme="minorHAnsi" w:cstheme="minorHAnsi"/>
          <w:sz w:val="44"/>
          <w:szCs w:val="44"/>
        </w:rPr>
        <w:t>A</w:t>
      </w:r>
      <w:r w:rsidR="00284539">
        <w:rPr>
          <w:rFonts w:asciiTheme="minorHAnsi" w:hAnsiTheme="minorHAnsi" w:cstheme="minorHAnsi"/>
          <w:sz w:val="44"/>
          <w:szCs w:val="44"/>
        </w:rPr>
        <w:t>rch</w:t>
      </w:r>
      <w:r w:rsidR="00663AD6" w:rsidRPr="00D74FB0">
        <w:rPr>
          <w:rFonts w:asciiTheme="minorHAnsi" w:hAnsiTheme="minorHAnsi" w:cstheme="minorHAnsi"/>
          <w:sz w:val="44"/>
          <w:szCs w:val="44"/>
        </w:rPr>
        <w:t xml:space="preserve"> BTW</w:t>
      </w:r>
      <w:r w:rsidR="0040591E" w:rsidRPr="00D74FB0">
        <w:rPr>
          <w:rFonts w:asciiTheme="minorHAnsi" w:hAnsiTheme="minorHAnsi" w:cstheme="minorHAnsi"/>
          <w:sz w:val="44"/>
          <w:szCs w:val="44"/>
        </w:rPr>
        <w:t xml:space="preserve"> </w:t>
      </w:r>
    </w:p>
    <w:p w14:paraId="166B885A" w14:textId="25B8F641" w:rsidR="002B07CE" w:rsidRPr="002B07CE" w:rsidRDefault="002B07CE" w:rsidP="002B07CE">
      <w:pPr>
        <w:rPr>
          <w:rFonts w:asciiTheme="minorHAnsi" w:hAnsiTheme="minorHAnsi" w:cstheme="minorHAnsi"/>
        </w:rPr>
      </w:pPr>
      <w:r w:rsidRPr="002B07CE">
        <w:rPr>
          <w:rFonts w:asciiTheme="minorHAnsi" w:hAnsiTheme="minorHAnsi" w:cstheme="minorHAnsi"/>
        </w:rPr>
        <w:tab/>
        <w:t xml:space="preserve">        Rick Vincken, Daan Ros, Silas Barendse, D’vaughn Dassen - Klas B1D</w:t>
      </w:r>
    </w:p>
    <w:p w14:paraId="2018C3AC" w14:textId="43EE1F5C" w:rsidR="00D079E6" w:rsidRPr="00D74FB0" w:rsidRDefault="00D079E6" w:rsidP="008B3485">
      <w:pPr>
        <w:ind w:left="1134"/>
        <w:rPr>
          <w:rFonts w:asciiTheme="minorHAnsi" w:hAnsiTheme="minorHAnsi" w:cstheme="minorHAnsi"/>
          <w:sz w:val="44"/>
          <w:szCs w:val="44"/>
        </w:rPr>
      </w:pPr>
    </w:p>
    <w:p w14:paraId="198BDD56" w14:textId="77777777" w:rsidR="00D079E6" w:rsidRPr="00D74FB0" w:rsidRDefault="00D079E6" w:rsidP="00D079E6">
      <w:pPr>
        <w:rPr>
          <w:rFonts w:asciiTheme="minorHAnsi" w:hAnsiTheme="minorHAnsi" w:cstheme="minorHAnsi"/>
          <w:sz w:val="44"/>
          <w:szCs w:val="44"/>
        </w:rPr>
      </w:pPr>
    </w:p>
    <w:p w14:paraId="77C1F8B2" w14:textId="77777777" w:rsidR="00D079E6" w:rsidRPr="00D74FB0" w:rsidRDefault="00D079E6" w:rsidP="00D079E6">
      <w:pPr>
        <w:rPr>
          <w:rFonts w:asciiTheme="minorHAnsi" w:hAnsiTheme="minorHAnsi" w:cstheme="minorHAnsi"/>
          <w:sz w:val="44"/>
          <w:szCs w:val="44"/>
        </w:rPr>
      </w:pPr>
    </w:p>
    <w:p w14:paraId="5A32D9D0" w14:textId="30062977" w:rsidR="00D079E6" w:rsidRPr="00D74FB0" w:rsidRDefault="00D079E6" w:rsidP="00D079E6">
      <w:pPr>
        <w:rPr>
          <w:rFonts w:asciiTheme="minorHAnsi" w:hAnsiTheme="minorHAnsi" w:cstheme="minorHAnsi"/>
          <w:sz w:val="44"/>
          <w:szCs w:val="44"/>
        </w:rPr>
        <w:sectPr w:rsidR="00D079E6" w:rsidRPr="00D74FB0" w:rsidSect="00764E58">
          <w:headerReference w:type="default" r:id="rId13"/>
          <w:footerReference w:type="default" r:id="rId14"/>
          <w:pgSz w:w="11907" w:h="16840" w:code="9"/>
          <w:pgMar w:top="1440" w:right="1440" w:bottom="1440" w:left="1440" w:header="709" w:footer="709" w:gutter="0"/>
          <w:cols w:space="708"/>
          <w:docGrid w:linePitch="360"/>
        </w:sectPr>
      </w:pPr>
    </w:p>
    <w:p w14:paraId="213BE87C" w14:textId="456AD0E1" w:rsidR="00C05B41" w:rsidRPr="00D74FB0" w:rsidRDefault="00C05B41">
      <w:pPr>
        <w:rPr>
          <w:rFonts w:asciiTheme="minorHAnsi" w:hAnsiTheme="minorHAnsi" w:cstheme="minorHAnsi"/>
          <w:sz w:val="20"/>
          <w:szCs w:val="20"/>
        </w:rPr>
        <w:sectPr w:rsidR="00C05B41" w:rsidRPr="00D74FB0" w:rsidSect="00764E58">
          <w:footerReference w:type="first" r:id="rId15"/>
          <w:pgSz w:w="11907" w:h="16840" w:code="9"/>
          <w:pgMar w:top="1440" w:right="1440" w:bottom="1440" w:left="1440" w:header="709" w:footer="709" w:gutter="0"/>
          <w:cols w:space="708"/>
          <w:docGrid w:linePitch="360"/>
        </w:sectPr>
      </w:pPr>
    </w:p>
    <w:sdt>
      <w:sdtPr>
        <w:rPr>
          <w:rFonts w:asciiTheme="minorHAnsi" w:eastAsiaTheme="minorHAnsi" w:hAnsiTheme="minorHAnsi" w:cstheme="minorHAnsi"/>
          <w:color w:val="auto"/>
          <w:sz w:val="22"/>
          <w:szCs w:val="22"/>
          <w:lang w:eastAsia="en-US"/>
        </w:rPr>
        <w:id w:val="414672089"/>
        <w:docPartObj>
          <w:docPartGallery w:val="Table of Contents"/>
          <w:docPartUnique/>
        </w:docPartObj>
      </w:sdtPr>
      <w:sdtEndPr>
        <w:rPr>
          <w:b/>
          <w:bCs/>
        </w:rPr>
      </w:sdtEndPr>
      <w:sdtContent>
        <w:p w14:paraId="0F26B987" w14:textId="5FDF15FE" w:rsidR="00DD1DCB" w:rsidRPr="00D74FB0" w:rsidRDefault="00DD1DCB">
          <w:pPr>
            <w:pStyle w:val="TOCHeading"/>
            <w:rPr>
              <w:rFonts w:asciiTheme="minorHAnsi" w:hAnsiTheme="minorHAnsi" w:cstheme="minorHAnsi"/>
            </w:rPr>
          </w:pPr>
          <w:r w:rsidRPr="00D74FB0">
            <w:rPr>
              <w:rFonts w:asciiTheme="minorHAnsi" w:hAnsiTheme="minorHAnsi" w:cstheme="minorHAnsi"/>
            </w:rPr>
            <w:t>Inhoud</w:t>
          </w:r>
        </w:p>
        <w:p w14:paraId="62AFBE97" w14:textId="5D8B1300" w:rsidR="00B44EBC" w:rsidRDefault="00DD1DCB">
          <w:pPr>
            <w:pStyle w:val="TOC1"/>
            <w:tabs>
              <w:tab w:val="right" w:leader="dot" w:pos="9017"/>
            </w:tabs>
            <w:rPr>
              <w:rFonts w:cstheme="minorBidi"/>
              <w:noProof/>
              <w:kern w:val="2"/>
              <w:sz w:val="24"/>
              <w:szCs w:val="24"/>
              <w14:ligatures w14:val="standardContextual"/>
            </w:rPr>
          </w:pPr>
          <w:r w:rsidRPr="00D74FB0">
            <w:rPr>
              <w:rFonts w:cstheme="minorHAnsi"/>
            </w:rPr>
            <w:fldChar w:fldCharType="begin"/>
          </w:r>
          <w:r w:rsidRPr="00D74FB0">
            <w:rPr>
              <w:rFonts w:cstheme="minorHAnsi"/>
            </w:rPr>
            <w:instrText xml:space="preserve"> TOC \o "1-3" \h \z \u </w:instrText>
          </w:r>
          <w:r w:rsidRPr="00D74FB0">
            <w:rPr>
              <w:rFonts w:cstheme="minorHAnsi"/>
            </w:rPr>
            <w:fldChar w:fldCharType="separate"/>
          </w:r>
          <w:hyperlink w:anchor="_Toc183164863" w:history="1">
            <w:r w:rsidR="00B44EBC" w:rsidRPr="00293E70">
              <w:rPr>
                <w:rStyle w:val="Hyperlink"/>
                <w:rFonts w:cstheme="minorHAnsi"/>
                <w:noProof/>
              </w:rPr>
              <w:t>Teammissie en visie</w:t>
            </w:r>
            <w:r w:rsidR="00B44EBC">
              <w:rPr>
                <w:noProof/>
                <w:webHidden/>
              </w:rPr>
              <w:tab/>
            </w:r>
            <w:r w:rsidR="00B44EBC">
              <w:rPr>
                <w:noProof/>
                <w:webHidden/>
              </w:rPr>
              <w:fldChar w:fldCharType="begin"/>
            </w:r>
            <w:r w:rsidR="00B44EBC">
              <w:rPr>
                <w:noProof/>
                <w:webHidden/>
              </w:rPr>
              <w:instrText xml:space="preserve"> PAGEREF _Toc183164863 \h </w:instrText>
            </w:r>
            <w:r w:rsidR="00B44EBC">
              <w:rPr>
                <w:noProof/>
                <w:webHidden/>
              </w:rPr>
            </w:r>
            <w:r w:rsidR="00B44EBC">
              <w:rPr>
                <w:noProof/>
                <w:webHidden/>
              </w:rPr>
              <w:fldChar w:fldCharType="separate"/>
            </w:r>
            <w:r w:rsidR="00B44EBC">
              <w:rPr>
                <w:noProof/>
                <w:webHidden/>
              </w:rPr>
              <w:t>1</w:t>
            </w:r>
            <w:r w:rsidR="00B44EBC">
              <w:rPr>
                <w:noProof/>
                <w:webHidden/>
              </w:rPr>
              <w:fldChar w:fldCharType="end"/>
            </w:r>
          </w:hyperlink>
        </w:p>
        <w:p w14:paraId="0B2F880A" w14:textId="53A7DBAD" w:rsidR="00B44EBC" w:rsidRDefault="00B44EBC">
          <w:pPr>
            <w:pStyle w:val="TOC1"/>
            <w:tabs>
              <w:tab w:val="right" w:leader="dot" w:pos="9017"/>
            </w:tabs>
            <w:rPr>
              <w:rFonts w:cstheme="minorBidi"/>
              <w:noProof/>
              <w:kern w:val="2"/>
              <w:sz w:val="24"/>
              <w:szCs w:val="24"/>
              <w14:ligatures w14:val="standardContextual"/>
            </w:rPr>
          </w:pPr>
          <w:hyperlink w:anchor="_Toc183164864" w:history="1">
            <w:r w:rsidRPr="00293E70">
              <w:rPr>
                <w:rStyle w:val="Hyperlink"/>
                <w:rFonts w:cstheme="minorHAnsi"/>
                <w:noProof/>
              </w:rPr>
              <w:t>Doelstelling casus</w:t>
            </w:r>
            <w:r>
              <w:rPr>
                <w:noProof/>
                <w:webHidden/>
              </w:rPr>
              <w:tab/>
            </w:r>
            <w:r>
              <w:rPr>
                <w:noProof/>
                <w:webHidden/>
              </w:rPr>
              <w:fldChar w:fldCharType="begin"/>
            </w:r>
            <w:r>
              <w:rPr>
                <w:noProof/>
                <w:webHidden/>
              </w:rPr>
              <w:instrText xml:space="preserve"> PAGEREF _Toc183164864 \h </w:instrText>
            </w:r>
            <w:r>
              <w:rPr>
                <w:noProof/>
                <w:webHidden/>
              </w:rPr>
            </w:r>
            <w:r>
              <w:rPr>
                <w:noProof/>
                <w:webHidden/>
              </w:rPr>
              <w:fldChar w:fldCharType="separate"/>
            </w:r>
            <w:r>
              <w:rPr>
                <w:noProof/>
                <w:webHidden/>
              </w:rPr>
              <w:t>1</w:t>
            </w:r>
            <w:r>
              <w:rPr>
                <w:noProof/>
                <w:webHidden/>
              </w:rPr>
              <w:fldChar w:fldCharType="end"/>
            </w:r>
          </w:hyperlink>
        </w:p>
        <w:p w14:paraId="3982B1AA" w14:textId="5B0CEDF0" w:rsidR="00B44EBC" w:rsidRDefault="00B44EBC">
          <w:pPr>
            <w:pStyle w:val="TOC1"/>
            <w:tabs>
              <w:tab w:val="right" w:leader="dot" w:pos="9017"/>
            </w:tabs>
            <w:rPr>
              <w:rFonts w:cstheme="minorBidi"/>
              <w:noProof/>
              <w:kern w:val="2"/>
              <w:sz w:val="24"/>
              <w:szCs w:val="24"/>
              <w14:ligatures w14:val="standardContextual"/>
            </w:rPr>
          </w:pPr>
          <w:hyperlink w:anchor="_Toc183164865" w:history="1">
            <w:r w:rsidRPr="00293E70">
              <w:rPr>
                <w:rStyle w:val="Hyperlink"/>
                <w:rFonts w:cstheme="minorHAnsi"/>
                <w:noProof/>
              </w:rPr>
              <w:t>Teamopdracht</w:t>
            </w:r>
            <w:r>
              <w:rPr>
                <w:noProof/>
                <w:webHidden/>
              </w:rPr>
              <w:tab/>
            </w:r>
            <w:r>
              <w:rPr>
                <w:noProof/>
                <w:webHidden/>
              </w:rPr>
              <w:fldChar w:fldCharType="begin"/>
            </w:r>
            <w:r>
              <w:rPr>
                <w:noProof/>
                <w:webHidden/>
              </w:rPr>
              <w:instrText xml:space="preserve"> PAGEREF _Toc183164865 \h </w:instrText>
            </w:r>
            <w:r>
              <w:rPr>
                <w:noProof/>
                <w:webHidden/>
              </w:rPr>
            </w:r>
            <w:r>
              <w:rPr>
                <w:noProof/>
                <w:webHidden/>
              </w:rPr>
              <w:fldChar w:fldCharType="separate"/>
            </w:r>
            <w:r>
              <w:rPr>
                <w:noProof/>
                <w:webHidden/>
              </w:rPr>
              <w:t>1</w:t>
            </w:r>
            <w:r>
              <w:rPr>
                <w:noProof/>
                <w:webHidden/>
              </w:rPr>
              <w:fldChar w:fldCharType="end"/>
            </w:r>
          </w:hyperlink>
        </w:p>
        <w:p w14:paraId="65E68BEA" w14:textId="607E2BB3" w:rsidR="00B44EBC" w:rsidRDefault="00B44EBC">
          <w:pPr>
            <w:pStyle w:val="TOC1"/>
            <w:tabs>
              <w:tab w:val="right" w:leader="dot" w:pos="9017"/>
            </w:tabs>
            <w:rPr>
              <w:rFonts w:cstheme="minorBidi"/>
              <w:noProof/>
              <w:kern w:val="2"/>
              <w:sz w:val="24"/>
              <w:szCs w:val="24"/>
              <w14:ligatures w14:val="standardContextual"/>
            </w:rPr>
          </w:pPr>
          <w:hyperlink w:anchor="_Toc183164866" w:history="1">
            <w:r w:rsidRPr="00293E70">
              <w:rPr>
                <w:rStyle w:val="Hyperlink"/>
                <w:rFonts w:cstheme="minorHAnsi"/>
                <w:noProof/>
              </w:rPr>
              <w:t>Teamorganisatie</w:t>
            </w:r>
            <w:r>
              <w:rPr>
                <w:noProof/>
                <w:webHidden/>
              </w:rPr>
              <w:tab/>
            </w:r>
            <w:r>
              <w:rPr>
                <w:noProof/>
                <w:webHidden/>
              </w:rPr>
              <w:fldChar w:fldCharType="begin"/>
            </w:r>
            <w:r>
              <w:rPr>
                <w:noProof/>
                <w:webHidden/>
              </w:rPr>
              <w:instrText xml:space="preserve"> PAGEREF _Toc183164866 \h </w:instrText>
            </w:r>
            <w:r>
              <w:rPr>
                <w:noProof/>
                <w:webHidden/>
              </w:rPr>
            </w:r>
            <w:r>
              <w:rPr>
                <w:noProof/>
                <w:webHidden/>
              </w:rPr>
              <w:fldChar w:fldCharType="separate"/>
            </w:r>
            <w:r>
              <w:rPr>
                <w:noProof/>
                <w:webHidden/>
              </w:rPr>
              <w:t>1</w:t>
            </w:r>
            <w:r>
              <w:rPr>
                <w:noProof/>
                <w:webHidden/>
              </w:rPr>
              <w:fldChar w:fldCharType="end"/>
            </w:r>
          </w:hyperlink>
        </w:p>
        <w:p w14:paraId="589282F2" w14:textId="1C926CCB" w:rsidR="00B44EBC" w:rsidRDefault="00B44EBC">
          <w:pPr>
            <w:pStyle w:val="TOC2"/>
            <w:tabs>
              <w:tab w:val="left" w:pos="720"/>
              <w:tab w:val="right" w:leader="dot" w:pos="9017"/>
            </w:tabs>
            <w:rPr>
              <w:rFonts w:cstheme="minorBidi"/>
              <w:noProof/>
              <w:kern w:val="2"/>
              <w:sz w:val="24"/>
              <w:szCs w:val="24"/>
              <w14:ligatures w14:val="standardContextual"/>
            </w:rPr>
          </w:pPr>
          <w:hyperlink w:anchor="_Toc183164867" w:history="1">
            <w:r w:rsidRPr="00293E70">
              <w:rPr>
                <w:rStyle w:val="Hyperlink"/>
                <w:rFonts w:ascii="Symbol" w:hAnsi="Symbol" w:cstheme="minorHAnsi"/>
                <w:noProof/>
              </w:rPr>
              <w:t></w:t>
            </w:r>
            <w:r>
              <w:rPr>
                <w:rFonts w:cstheme="minorBidi"/>
                <w:noProof/>
                <w:kern w:val="2"/>
                <w:sz w:val="24"/>
                <w:szCs w:val="24"/>
                <w14:ligatures w14:val="standardContextual"/>
              </w:rPr>
              <w:tab/>
            </w:r>
            <w:r w:rsidRPr="00293E70">
              <w:rPr>
                <w:rStyle w:val="Hyperlink"/>
                <w:rFonts w:cstheme="minorHAnsi"/>
                <w:noProof/>
              </w:rPr>
              <w:t>Teamrollen en taakverdeling</w:t>
            </w:r>
            <w:r>
              <w:rPr>
                <w:noProof/>
                <w:webHidden/>
              </w:rPr>
              <w:tab/>
            </w:r>
            <w:r>
              <w:rPr>
                <w:noProof/>
                <w:webHidden/>
              </w:rPr>
              <w:fldChar w:fldCharType="begin"/>
            </w:r>
            <w:r>
              <w:rPr>
                <w:noProof/>
                <w:webHidden/>
              </w:rPr>
              <w:instrText xml:space="preserve"> PAGEREF _Toc183164867 \h </w:instrText>
            </w:r>
            <w:r>
              <w:rPr>
                <w:noProof/>
                <w:webHidden/>
              </w:rPr>
            </w:r>
            <w:r>
              <w:rPr>
                <w:noProof/>
                <w:webHidden/>
              </w:rPr>
              <w:fldChar w:fldCharType="separate"/>
            </w:r>
            <w:r>
              <w:rPr>
                <w:noProof/>
                <w:webHidden/>
              </w:rPr>
              <w:t>1</w:t>
            </w:r>
            <w:r>
              <w:rPr>
                <w:noProof/>
                <w:webHidden/>
              </w:rPr>
              <w:fldChar w:fldCharType="end"/>
            </w:r>
          </w:hyperlink>
        </w:p>
        <w:p w14:paraId="07B6702F" w14:textId="32EF0F8E" w:rsidR="00B44EBC" w:rsidRDefault="00B44EBC">
          <w:pPr>
            <w:pStyle w:val="TOC2"/>
            <w:tabs>
              <w:tab w:val="left" w:pos="720"/>
              <w:tab w:val="right" w:leader="dot" w:pos="9017"/>
            </w:tabs>
            <w:rPr>
              <w:rFonts w:cstheme="minorBidi"/>
              <w:noProof/>
              <w:kern w:val="2"/>
              <w:sz w:val="24"/>
              <w:szCs w:val="24"/>
              <w14:ligatures w14:val="standardContextual"/>
            </w:rPr>
          </w:pPr>
          <w:hyperlink w:anchor="_Toc183164868" w:history="1">
            <w:r w:rsidRPr="00293E70">
              <w:rPr>
                <w:rStyle w:val="Hyperlink"/>
                <w:rFonts w:ascii="Symbol" w:hAnsi="Symbol" w:cstheme="minorHAnsi"/>
                <w:noProof/>
              </w:rPr>
              <w:t></w:t>
            </w:r>
            <w:r>
              <w:rPr>
                <w:rFonts w:cstheme="minorBidi"/>
                <w:noProof/>
                <w:kern w:val="2"/>
                <w:sz w:val="24"/>
                <w:szCs w:val="24"/>
                <w14:ligatures w14:val="standardContextual"/>
              </w:rPr>
              <w:tab/>
            </w:r>
            <w:r w:rsidRPr="00293E70">
              <w:rPr>
                <w:rStyle w:val="Hyperlink"/>
                <w:rFonts w:cstheme="minorHAnsi"/>
                <w:noProof/>
              </w:rPr>
              <w:t>Taakomschrijving en bevoegdheden</w:t>
            </w:r>
            <w:r>
              <w:rPr>
                <w:noProof/>
                <w:webHidden/>
              </w:rPr>
              <w:tab/>
            </w:r>
            <w:r>
              <w:rPr>
                <w:noProof/>
                <w:webHidden/>
              </w:rPr>
              <w:fldChar w:fldCharType="begin"/>
            </w:r>
            <w:r>
              <w:rPr>
                <w:noProof/>
                <w:webHidden/>
              </w:rPr>
              <w:instrText xml:space="preserve"> PAGEREF _Toc183164868 \h </w:instrText>
            </w:r>
            <w:r>
              <w:rPr>
                <w:noProof/>
                <w:webHidden/>
              </w:rPr>
            </w:r>
            <w:r>
              <w:rPr>
                <w:noProof/>
                <w:webHidden/>
              </w:rPr>
              <w:fldChar w:fldCharType="separate"/>
            </w:r>
            <w:r>
              <w:rPr>
                <w:noProof/>
                <w:webHidden/>
              </w:rPr>
              <w:t>1</w:t>
            </w:r>
            <w:r>
              <w:rPr>
                <w:noProof/>
                <w:webHidden/>
              </w:rPr>
              <w:fldChar w:fldCharType="end"/>
            </w:r>
          </w:hyperlink>
        </w:p>
        <w:p w14:paraId="7CFA6E9F" w14:textId="51B8B005" w:rsidR="00B44EBC" w:rsidRDefault="00B44EBC">
          <w:pPr>
            <w:pStyle w:val="TOC2"/>
            <w:tabs>
              <w:tab w:val="left" w:pos="720"/>
              <w:tab w:val="right" w:leader="dot" w:pos="9017"/>
            </w:tabs>
            <w:rPr>
              <w:rFonts w:cstheme="minorBidi"/>
              <w:noProof/>
              <w:kern w:val="2"/>
              <w:sz w:val="24"/>
              <w:szCs w:val="24"/>
              <w14:ligatures w14:val="standardContextual"/>
            </w:rPr>
          </w:pPr>
          <w:hyperlink w:anchor="_Toc183164869" w:history="1">
            <w:r w:rsidRPr="00293E70">
              <w:rPr>
                <w:rStyle w:val="Hyperlink"/>
                <w:rFonts w:ascii="Symbol" w:hAnsi="Symbol" w:cstheme="minorHAnsi"/>
                <w:noProof/>
              </w:rPr>
              <w:t></w:t>
            </w:r>
            <w:r>
              <w:rPr>
                <w:rFonts w:cstheme="minorBidi"/>
                <w:noProof/>
                <w:kern w:val="2"/>
                <w:sz w:val="24"/>
                <w:szCs w:val="24"/>
                <w14:ligatures w14:val="standardContextual"/>
              </w:rPr>
              <w:tab/>
            </w:r>
            <w:r w:rsidRPr="00293E70">
              <w:rPr>
                <w:rStyle w:val="Hyperlink"/>
                <w:rFonts w:cstheme="minorHAnsi"/>
                <w:noProof/>
              </w:rPr>
              <w:t>Werkafspraken, informatie en coördinatie</w:t>
            </w:r>
            <w:r>
              <w:rPr>
                <w:noProof/>
                <w:webHidden/>
              </w:rPr>
              <w:tab/>
            </w:r>
            <w:r>
              <w:rPr>
                <w:noProof/>
                <w:webHidden/>
              </w:rPr>
              <w:fldChar w:fldCharType="begin"/>
            </w:r>
            <w:r>
              <w:rPr>
                <w:noProof/>
                <w:webHidden/>
              </w:rPr>
              <w:instrText xml:space="preserve"> PAGEREF _Toc183164869 \h </w:instrText>
            </w:r>
            <w:r>
              <w:rPr>
                <w:noProof/>
                <w:webHidden/>
              </w:rPr>
            </w:r>
            <w:r>
              <w:rPr>
                <w:noProof/>
                <w:webHidden/>
              </w:rPr>
              <w:fldChar w:fldCharType="separate"/>
            </w:r>
            <w:r>
              <w:rPr>
                <w:noProof/>
                <w:webHidden/>
              </w:rPr>
              <w:t>2</w:t>
            </w:r>
            <w:r>
              <w:rPr>
                <w:noProof/>
                <w:webHidden/>
              </w:rPr>
              <w:fldChar w:fldCharType="end"/>
            </w:r>
          </w:hyperlink>
        </w:p>
        <w:p w14:paraId="2E72C8C4" w14:textId="2D492F8E" w:rsidR="00B44EBC" w:rsidRDefault="00B44EBC">
          <w:pPr>
            <w:pStyle w:val="TOC2"/>
            <w:tabs>
              <w:tab w:val="left" w:pos="720"/>
              <w:tab w:val="right" w:leader="dot" w:pos="9017"/>
            </w:tabs>
            <w:rPr>
              <w:rFonts w:cstheme="minorBidi"/>
              <w:noProof/>
              <w:kern w:val="2"/>
              <w:sz w:val="24"/>
              <w:szCs w:val="24"/>
              <w14:ligatures w14:val="standardContextual"/>
            </w:rPr>
          </w:pPr>
          <w:hyperlink w:anchor="_Toc183164870" w:history="1">
            <w:r w:rsidRPr="00293E70">
              <w:rPr>
                <w:rStyle w:val="Hyperlink"/>
                <w:rFonts w:ascii="Symbol" w:hAnsi="Symbol" w:cstheme="minorHAnsi"/>
                <w:noProof/>
              </w:rPr>
              <w:t></w:t>
            </w:r>
            <w:r>
              <w:rPr>
                <w:rFonts w:cstheme="minorBidi"/>
                <w:noProof/>
                <w:kern w:val="2"/>
                <w:sz w:val="24"/>
                <w:szCs w:val="24"/>
                <w14:ligatures w14:val="standardContextual"/>
              </w:rPr>
              <w:tab/>
            </w:r>
            <w:r w:rsidRPr="00293E70">
              <w:rPr>
                <w:rStyle w:val="Hyperlink"/>
                <w:rFonts w:cstheme="minorHAnsi"/>
                <w:noProof/>
              </w:rPr>
              <w:t>Procedures werkafspraken</w:t>
            </w:r>
            <w:r>
              <w:rPr>
                <w:noProof/>
                <w:webHidden/>
              </w:rPr>
              <w:tab/>
            </w:r>
            <w:r>
              <w:rPr>
                <w:noProof/>
                <w:webHidden/>
              </w:rPr>
              <w:fldChar w:fldCharType="begin"/>
            </w:r>
            <w:r>
              <w:rPr>
                <w:noProof/>
                <w:webHidden/>
              </w:rPr>
              <w:instrText xml:space="preserve"> PAGEREF _Toc183164870 \h </w:instrText>
            </w:r>
            <w:r>
              <w:rPr>
                <w:noProof/>
                <w:webHidden/>
              </w:rPr>
            </w:r>
            <w:r>
              <w:rPr>
                <w:noProof/>
                <w:webHidden/>
              </w:rPr>
              <w:fldChar w:fldCharType="separate"/>
            </w:r>
            <w:r>
              <w:rPr>
                <w:noProof/>
                <w:webHidden/>
              </w:rPr>
              <w:t>2</w:t>
            </w:r>
            <w:r>
              <w:rPr>
                <w:noProof/>
                <w:webHidden/>
              </w:rPr>
              <w:fldChar w:fldCharType="end"/>
            </w:r>
          </w:hyperlink>
        </w:p>
        <w:p w14:paraId="048CDC8D" w14:textId="49EA1F3A" w:rsidR="00B44EBC" w:rsidRDefault="00B44EBC">
          <w:pPr>
            <w:pStyle w:val="TOC1"/>
            <w:tabs>
              <w:tab w:val="right" w:leader="dot" w:pos="9017"/>
            </w:tabs>
            <w:rPr>
              <w:rFonts w:cstheme="minorBidi"/>
              <w:noProof/>
              <w:kern w:val="2"/>
              <w:sz w:val="24"/>
              <w:szCs w:val="24"/>
              <w14:ligatures w14:val="standardContextual"/>
            </w:rPr>
          </w:pPr>
          <w:hyperlink w:anchor="_Toc183164871" w:history="1">
            <w:r w:rsidRPr="00293E70">
              <w:rPr>
                <w:rStyle w:val="Hyperlink"/>
                <w:rFonts w:cstheme="minorHAnsi"/>
                <w:noProof/>
              </w:rPr>
              <w:t>Akkoordverklaring</w:t>
            </w:r>
            <w:r>
              <w:rPr>
                <w:noProof/>
                <w:webHidden/>
              </w:rPr>
              <w:tab/>
            </w:r>
            <w:r>
              <w:rPr>
                <w:noProof/>
                <w:webHidden/>
              </w:rPr>
              <w:fldChar w:fldCharType="begin"/>
            </w:r>
            <w:r>
              <w:rPr>
                <w:noProof/>
                <w:webHidden/>
              </w:rPr>
              <w:instrText xml:space="preserve"> PAGEREF _Toc183164871 \h </w:instrText>
            </w:r>
            <w:r>
              <w:rPr>
                <w:noProof/>
                <w:webHidden/>
              </w:rPr>
            </w:r>
            <w:r>
              <w:rPr>
                <w:noProof/>
                <w:webHidden/>
              </w:rPr>
              <w:fldChar w:fldCharType="separate"/>
            </w:r>
            <w:r>
              <w:rPr>
                <w:noProof/>
                <w:webHidden/>
              </w:rPr>
              <w:t>2</w:t>
            </w:r>
            <w:r>
              <w:rPr>
                <w:noProof/>
                <w:webHidden/>
              </w:rPr>
              <w:fldChar w:fldCharType="end"/>
            </w:r>
          </w:hyperlink>
        </w:p>
        <w:p w14:paraId="5BA83008" w14:textId="2AF5BC6E" w:rsidR="00DD1DCB" w:rsidRPr="00D74FB0" w:rsidRDefault="00DD1DCB">
          <w:pPr>
            <w:rPr>
              <w:rFonts w:asciiTheme="minorHAnsi" w:hAnsiTheme="minorHAnsi" w:cstheme="minorHAnsi"/>
            </w:rPr>
          </w:pPr>
          <w:r w:rsidRPr="00D74FB0">
            <w:rPr>
              <w:rFonts w:asciiTheme="minorHAnsi" w:hAnsiTheme="minorHAnsi" w:cstheme="minorHAnsi"/>
              <w:b/>
              <w:bCs/>
            </w:rPr>
            <w:fldChar w:fldCharType="end"/>
          </w:r>
        </w:p>
      </w:sdtContent>
    </w:sdt>
    <w:p w14:paraId="7F577F92" w14:textId="24E388AD" w:rsidR="00871726" w:rsidRPr="00D74FB0" w:rsidRDefault="00DD1DCB">
      <w:pPr>
        <w:rPr>
          <w:rFonts w:asciiTheme="minorHAnsi" w:hAnsiTheme="minorHAnsi" w:cstheme="minorHAnsi"/>
        </w:rPr>
      </w:pPr>
      <w:r w:rsidRPr="00D74FB0">
        <w:rPr>
          <w:rFonts w:asciiTheme="minorHAnsi" w:hAnsiTheme="minorHAnsi" w:cstheme="minorHAnsi"/>
        </w:rPr>
        <w:br w:type="page"/>
      </w:r>
    </w:p>
    <w:p w14:paraId="52DC8340" w14:textId="40C33298" w:rsidR="00F7389B" w:rsidRPr="00D74FB0" w:rsidRDefault="00F7389B" w:rsidP="00F7389B">
      <w:pPr>
        <w:pStyle w:val="Heading1"/>
        <w:rPr>
          <w:rFonts w:asciiTheme="minorHAnsi" w:hAnsiTheme="minorHAnsi" w:cstheme="minorHAnsi"/>
        </w:rPr>
      </w:pPr>
      <w:bookmarkStart w:id="0" w:name="_Toc183164863"/>
      <w:r w:rsidRPr="00D74FB0">
        <w:rPr>
          <w:rFonts w:asciiTheme="minorHAnsi" w:hAnsiTheme="minorHAnsi" w:cstheme="minorHAnsi"/>
        </w:rPr>
        <w:lastRenderedPageBreak/>
        <w:t>Teammissie en visie</w:t>
      </w:r>
      <w:bookmarkEnd w:id="0"/>
    </w:p>
    <w:p w14:paraId="3052AFB4" w14:textId="1713C28E" w:rsidR="00506B98" w:rsidRPr="00D74FB0" w:rsidRDefault="00506B98" w:rsidP="00506B98">
      <w:pPr>
        <w:rPr>
          <w:rFonts w:asciiTheme="minorHAnsi" w:hAnsiTheme="minorHAnsi" w:cstheme="minorHAnsi"/>
        </w:rPr>
      </w:pPr>
      <w:r w:rsidRPr="00D74FB0">
        <w:rPr>
          <w:rFonts w:asciiTheme="minorHAnsi" w:hAnsiTheme="minorHAnsi" w:cstheme="minorHAnsi"/>
        </w:rPr>
        <w:t>Onze missie is om een product op te levere</w:t>
      </w:r>
      <w:r w:rsidR="00B87EEA" w:rsidRPr="00D74FB0">
        <w:rPr>
          <w:rFonts w:asciiTheme="minorHAnsi" w:hAnsiTheme="minorHAnsi" w:cstheme="minorHAnsi"/>
        </w:rPr>
        <w:t>n dat aan de eisen voldoet van de opdrachtgever.</w:t>
      </w:r>
      <w:r w:rsidR="00E63FA5">
        <w:rPr>
          <w:rFonts w:asciiTheme="minorHAnsi" w:hAnsiTheme="minorHAnsi" w:cstheme="minorHAnsi"/>
        </w:rPr>
        <w:t xml:space="preserve"> Hierbij hopen wij een cijfer van zeven of hoger te halen voor het blok Create.</w:t>
      </w:r>
    </w:p>
    <w:p w14:paraId="6260CECC" w14:textId="77777777" w:rsidR="00F7389B" w:rsidRPr="00D74FB0" w:rsidRDefault="00F7389B" w:rsidP="00F7389B">
      <w:pPr>
        <w:pStyle w:val="Heading1"/>
        <w:rPr>
          <w:rFonts w:asciiTheme="minorHAnsi" w:hAnsiTheme="minorHAnsi" w:cstheme="minorHAnsi"/>
        </w:rPr>
      </w:pPr>
      <w:bookmarkStart w:id="1" w:name="_Toc176077508"/>
      <w:bookmarkStart w:id="2" w:name="_Toc183164864"/>
      <w:r w:rsidRPr="00D74FB0">
        <w:rPr>
          <w:rFonts w:asciiTheme="minorHAnsi" w:hAnsiTheme="minorHAnsi" w:cstheme="minorHAnsi"/>
        </w:rPr>
        <w:t>Doelstelling casus</w:t>
      </w:r>
      <w:bookmarkEnd w:id="1"/>
      <w:bookmarkEnd w:id="2"/>
    </w:p>
    <w:p w14:paraId="43A430AD" w14:textId="2BC51915" w:rsidR="00B87EEA" w:rsidRPr="00D74FB0" w:rsidRDefault="00A62443" w:rsidP="00B87EEA">
      <w:pPr>
        <w:rPr>
          <w:rFonts w:asciiTheme="minorHAnsi" w:hAnsiTheme="minorHAnsi" w:cstheme="minorHAnsi"/>
        </w:rPr>
      </w:pPr>
      <w:r w:rsidRPr="00D74FB0">
        <w:rPr>
          <w:rFonts w:asciiTheme="minorHAnsi" w:hAnsiTheme="minorHAnsi" w:cstheme="minorHAnsi"/>
        </w:rPr>
        <w:t>De opdrachtgever, Exotisch Nederland,</w:t>
      </w:r>
      <w:r w:rsidR="00714AA7" w:rsidRPr="00D74FB0">
        <w:rPr>
          <w:rFonts w:asciiTheme="minorHAnsi" w:hAnsiTheme="minorHAnsi" w:cstheme="minorHAnsi"/>
        </w:rPr>
        <w:t xml:space="preserve"> is een organisatie die de natuur wil</w:t>
      </w:r>
      <w:r w:rsidR="00924420">
        <w:rPr>
          <w:rFonts w:asciiTheme="minorHAnsi" w:hAnsiTheme="minorHAnsi" w:cstheme="minorHAnsi"/>
        </w:rPr>
        <w:t>t</w:t>
      </w:r>
      <w:r w:rsidR="00714AA7" w:rsidRPr="00D74FB0">
        <w:rPr>
          <w:rFonts w:asciiTheme="minorHAnsi" w:hAnsiTheme="minorHAnsi" w:cstheme="minorHAnsi"/>
        </w:rPr>
        <w:t xml:space="preserve"> beschermen, beleven en duurzaam benutten. Zij</w:t>
      </w:r>
      <w:r w:rsidRPr="00D74FB0">
        <w:rPr>
          <w:rFonts w:asciiTheme="minorHAnsi" w:hAnsiTheme="minorHAnsi" w:cstheme="minorHAnsi"/>
        </w:rPr>
        <w:t xml:space="preserve"> verwacht</w:t>
      </w:r>
      <w:r w:rsidR="00714AA7" w:rsidRPr="00D74FB0">
        <w:rPr>
          <w:rFonts w:asciiTheme="minorHAnsi" w:hAnsiTheme="minorHAnsi" w:cstheme="minorHAnsi"/>
        </w:rPr>
        <w:t>en</w:t>
      </w:r>
      <w:r w:rsidRPr="00D74FB0">
        <w:rPr>
          <w:rFonts w:asciiTheme="minorHAnsi" w:hAnsiTheme="minorHAnsi" w:cstheme="minorHAnsi"/>
        </w:rPr>
        <w:t xml:space="preserve"> een mobiele app</w:t>
      </w:r>
      <w:r w:rsidR="00714AA7" w:rsidRPr="00D74FB0">
        <w:rPr>
          <w:rFonts w:asciiTheme="minorHAnsi" w:hAnsiTheme="minorHAnsi" w:cstheme="minorHAnsi"/>
        </w:rPr>
        <w:t xml:space="preserve"> met functionaliteit om educatieve spellen te spelen en in-het-wild getroffen </w:t>
      </w:r>
      <w:r w:rsidR="00B84796" w:rsidRPr="00D74FB0">
        <w:rPr>
          <w:rFonts w:asciiTheme="minorHAnsi" w:hAnsiTheme="minorHAnsi" w:cstheme="minorHAnsi"/>
        </w:rPr>
        <w:t>plantsoorten</w:t>
      </w:r>
      <w:r w:rsidR="00714AA7" w:rsidRPr="00D74FB0">
        <w:rPr>
          <w:rFonts w:asciiTheme="minorHAnsi" w:hAnsiTheme="minorHAnsi" w:cstheme="minorHAnsi"/>
        </w:rPr>
        <w:t xml:space="preserve"> te documenteren. Dit willen zij om hun huidig-analoog systeem te vervangen met een modernere techniek en om mensen</w:t>
      </w:r>
      <w:r w:rsidR="00B84796" w:rsidRPr="00D74FB0">
        <w:rPr>
          <w:rFonts w:asciiTheme="minorHAnsi" w:hAnsiTheme="minorHAnsi" w:cstheme="minorHAnsi"/>
        </w:rPr>
        <w:t>, inclusief</w:t>
      </w:r>
      <w:r w:rsidR="00714AA7" w:rsidRPr="00D74FB0">
        <w:rPr>
          <w:rFonts w:asciiTheme="minorHAnsi" w:hAnsiTheme="minorHAnsi" w:cstheme="minorHAnsi"/>
        </w:rPr>
        <w:t xml:space="preserve"> kinderen, enthousiast te maken over de natuur.</w:t>
      </w:r>
    </w:p>
    <w:p w14:paraId="580729E0" w14:textId="2416F5AE" w:rsidR="00F7389B" w:rsidRPr="00D74FB0" w:rsidRDefault="00F7389B" w:rsidP="00F7389B">
      <w:pPr>
        <w:pStyle w:val="Heading1"/>
        <w:rPr>
          <w:rFonts w:asciiTheme="minorHAnsi" w:hAnsiTheme="minorHAnsi" w:cstheme="minorHAnsi"/>
        </w:rPr>
      </w:pPr>
      <w:bookmarkStart w:id="3" w:name="_Toc176077509"/>
      <w:bookmarkStart w:id="4" w:name="_Toc183164865"/>
      <w:r w:rsidRPr="00D74FB0">
        <w:rPr>
          <w:rFonts w:asciiTheme="minorHAnsi" w:hAnsiTheme="minorHAnsi" w:cstheme="minorHAnsi"/>
        </w:rPr>
        <w:t>Teamopdracht</w:t>
      </w:r>
      <w:bookmarkEnd w:id="3"/>
      <w:bookmarkEnd w:id="4"/>
    </w:p>
    <w:p w14:paraId="25DE4BDF" w14:textId="2CED5FE7" w:rsidR="00F7389B" w:rsidRPr="00D74FB0" w:rsidRDefault="00BF2867" w:rsidP="00F7389B">
      <w:pPr>
        <w:rPr>
          <w:rFonts w:asciiTheme="minorHAnsi" w:hAnsiTheme="minorHAnsi" w:cstheme="minorHAnsi"/>
        </w:rPr>
      </w:pPr>
      <w:r w:rsidRPr="00D74FB0">
        <w:rPr>
          <w:rFonts w:asciiTheme="minorHAnsi" w:hAnsiTheme="minorHAnsi" w:cstheme="minorHAnsi"/>
        </w:rPr>
        <w:t xml:space="preserve">Wij hebben de opdracht gekregen om een mobiele applicatie te ontwikkelen voor de opdrachtgever met functionaliteit om in-het-wild getroffen </w:t>
      </w:r>
      <w:r w:rsidR="00B44EBC">
        <w:rPr>
          <w:rFonts w:asciiTheme="minorHAnsi" w:hAnsiTheme="minorHAnsi" w:cstheme="minorHAnsi"/>
        </w:rPr>
        <w:t>inheemse of exote dieren en plantensoorten</w:t>
      </w:r>
      <w:r w:rsidRPr="00D74FB0">
        <w:rPr>
          <w:rFonts w:asciiTheme="minorHAnsi" w:hAnsiTheme="minorHAnsi" w:cstheme="minorHAnsi"/>
        </w:rPr>
        <w:t xml:space="preserve"> te documenteren en om educatieve spellen te spelen.</w:t>
      </w:r>
    </w:p>
    <w:p w14:paraId="5C116727" w14:textId="6F426F66" w:rsidR="00F7389B" w:rsidRPr="00D74FB0" w:rsidRDefault="00F7389B" w:rsidP="00F7389B">
      <w:pPr>
        <w:pStyle w:val="Heading1"/>
        <w:rPr>
          <w:rFonts w:asciiTheme="minorHAnsi" w:hAnsiTheme="minorHAnsi" w:cstheme="minorHAnsi"/>
        </w:rPr>
      </w:pPr>
      <w:bookmarkStart w:id="5" w:name="_Toc176077510"/>
      <w:bookmarkStart w:id="6" w:name="_Toc183164866"/>
      <w:r w:rsidRPr="00D74FB0">
        <w:rPr>
          <w:rFonts w:asciiTheme="minorHAnsi" w:hAnsiTheme="minorHAnsi" w:cstheme="minorHAnsi"/>
        </w:rPr>
        <w:t>Teamorganisatie</w:t>
      </w:r>
      <w:bookmarkEnd w:id="5"/>
      <w:bookmarkEnd w:id="6"/>
    </w:p>
    <w:p w14:paraId="22AF2567" w14:textId="77777777" w:rsidR="00F7389B" w:rsidRDefault="00F7389B" w:rsidP="00F7389B">
      <w:pPr>
        <w:pStyle w:val="Heading2"/>
        <w:numPr>
          <w:ilvl w:val="0"/>
          <w:numId w:val="28"/>
        </w:numPr>
        <w:rPr>
          <w:rFonts w:asciiTheme="minorHAnsi" w:hAnsiTheme="minorHAnsi" w:cstheme="minorHAnsi"/>
        </w:rPr>
      </w:pPr>
      <w:bookmarkStart w:id="7" w:name="_Toc176077511"/>
      <w:bookmarkStart w:id="8" w:name="_Toc183164867"/>
      <w:r w:rsidRPr="00D74FB0">
        <w:rPr>
          <w:rFonts w:asciiTheme="minorHAnsi" w:hAnsiTheme="minorHAnsi" w:cstheme="minorHAnsi"/>
        </w:rPr>
        <w:t>Teamrollen en taakverdeling</w:t>
      </w:r>
      <w:bookmarkEnd w:id="7"/>
      <w:bookmarkEnd w:id="8"/>
    </w:p>
    <w:p w14:paraId="6DB3525E" w14:textId="3907627A" w:rsidR="00D86833" w:rsidRDefault="00284539" w:rsidP="00F06A81">
      <w:pPr>
        <w:spacing w:line="240" w:lineRule="auto"/>
        <w:rPr>
          <w:rFonts w:asciiTheme="minorHAnsi" w:hAnsiTheme="minorHAnsi" w:cstheme="minorHAnsi"/>
        </w:rPr>
      </w:pPr>
      <w:r>
        <w:rPr>
          <w:rFonts w:asciiTheme="minorHAnsi" w:hAnsiTheme="minorHAnsi" w:cstheme="minorHAnsi"/>
        </w:rPr>
        <w:t>Silas Barendse:</w:t>
      </w:r>
      <w:r w:rsidR="00EA2765">
        <w:rPr>
          <w:rFonts w:asciiTheme="minorHAnsi" w:hAnsiTheme="minorHAnsi" w:cstheme="minorHAnsi"/>
        </w:rPr>
        <w:t xml:space="preserve"> </w:t>
      </w:r>
      <w:r w:rsidR="0051346C">
        <w:rPr>
          <w:rFonts w:asciiTheme="minorHAnsi" w:hAnsiTheme="minorHAnsi" w:cstheme="minorHAnsi"/>
        </w:rPr>
        <w:t>Project</w:t>
      </w:r>
      <w:r w:rsidR="00EA2765">
        <w:rPr>
          <w:rFonts w:asciiTheme="minorHAnsi" w:hAnsiTheme="minorHAnsi" w:cstheme="minorHAnsi"/>
        </w:rPr>
        <w:t>lid, Software ontwikkelaar</w:t>
      </w:r>
    </w:p>
    <w:p w14:paraId="60AE0D06" w14:textId="14F803D6" w:rsidR="00284539" w:rsidRDefault="00F06A81" w:rsidP="00F06A81">
      <w:pPr>
        <w:spacing w:line="240" w:lineRule="auto"/>
        <w:rPr>
          <w:rFonts w:asciiTheme="minorHAnsi" w:hAnsiTheme="minorHAnsi" w:cstheme="minorHAnsi"/>
        </w:rPr>
      </w:pPr>
      <w:r>
        <w:rPr>
          <w:rFonts w:asciiTheme="minorHAnsi" w:hAnsiTheme="minorHAnsi" w:cstheme="minorHAnsi"/>
        </w:rPr>
        <w:t>D’vaughn Dassen:</w:t>
      </w:r>
      <w:r w:rsidR="00EA2765">
        <w:rPr>
          <w:rFonts w:asciiTheme="minorHAnsi" w:hAnsiTheme="minorHAnsi" w:cstheme="minorHAnsi"/>
        </w:rPr>
        <w:t xml:space="preserve"> </w:t>
      </w:r>
      <w:r w:rsidR="0051346C">
        <w:rPr>
          <w:rFonts w:asciiTheme="minorHAnsi" w:hAnsiTheme="minorHAnsi" w:cstheme="minorHAnsi"/>
        </w:rPr>
        <w:t>Project</w:t>
      </w:r>
      <w:r w:rsidR="00EA2765">
        <w:rPr>
          <w:rFonts w:asciiTheme="minorHAnsi" w:hAnsiTheme="minorHAnsi" w:cstheme="minorHAnsi"/>
        </w:rPr>
        <w:t>lid, Infrastructuur ontwikkelaar</w:t>
      </w:r>
    </w:p>
    <w:p w14:paraId="578C7CC3" w14:textId="2AC378BE" w:rsidR="00F06A81" w:rsidRDefault="00F06A81" w:rsidP="00F06A81">
      <w:pPr>
        <w:spacing w:line="240" w:lineRule="auto"/>
        <w:rPr>
          <w:rFonts w:asciiTheme="minorHAnsi" w:hAnsiTheme="minorHAnsi" w:cstheme="minorHAnsi"/>
        </w:rPr>
      </w:pPr>
      <w:r>
        <w:rPr>
          <w:rFonts w:asciiTheme="minorHAnsi" w:hAnsiTheme="minorHAnsi" w:cstheme="minorHAnsi"/>
        </w:rPr>
        <w:t>Daan Ros:</w:t>
      </w:r>
      <w:r w:rsidR="00EA2765">
        <w:rPr>
          <w:rFonts w:asciiTheme="minorHAnsi" w:hAnsiTheme="minorHAnsi" w:cstheme="minorHAnsi"/>
        </w:rPr>
        <w:t xml:space="preserve"> </w:t>
      </w:r>
      <w:r w:rsidR="0051346C">
        <w:rPr>
          <w:rFonts w:asciiTheme="minorHAnsi" w:hAnsiTheme="minorHAnsi" w:cstheme="minorHAnsi"/>
        </w:rPr>
        <w:t>Projectlid</w:t>
      </w:r>
      <w:r w:rsidR="00EA2765">
        <w:rPr>
          <w:rFonts w:asciiTheme="minorHAnsi" w:hAnsiTheme="minorHAnsi" w:cstheme="minorHAnsi"/>
        </w:rPr>
        <w:t>, Infrastructuur ontwikkelaar</w:t>
      </w:r>
    </w:p>
    <w:p w14:paraId="2C1B8E6D" w14:textId="7A1219EA" w:rsidR="00F06A81" w:rsidRPr="00284539" w:rsidRDefault="00F06A81" w:rsidP="00F06A81">
      <w:pPr>
        <w:spacing w:line="240" w:lineRule="auto"/>
        <w:rPr>
          <w:rFonts w:asciiTheme="minorHAnsi" w:hAnsiTheme="minorHAnsi" w:cstheme="minorHAnsi"/>
        </w:rPr>
      </w:pPr>
      <w:r>
        <w:rPr>
          <w:rFonts w:asciiTheme="minorHAnsi" w:hAnsiTheme="minorHAnsi" w:cstheme="minorHAnsi"/>
        </w:rPr>
        <w:t>Rick Vincken:</w:t>
      </w:r>
      <w:r w:rsidR="00EA2765">
        <w:rPr>
          <w:rFonts w:asciiTheme="minorHAnsi" w:hAnsiTheme="minorHAnsi" w:cstheme="minorHAnsi"/>
        </w:rPr>
        <w:t xml:space="preserve"> Projectleider, Software ontwikkelaar</w:t>
      </w:r>
    </w:p>
    <w:p w14:paraId="4F225F1E" w14:textId="727B5182" w:rsidR="00205A38" w:rsidRDefault="00F7389B" w:rsidP="00205A38">
      <w:pPr>
        <w:pStyle w:val="Heading2"/>
        <w:numPr>
          <w:ilvl w:val="0"/>
          <w:numId w:val="28"/>
        </w:numPr>
        <w:rPr>
          <w:rFonts w:asciiTheme="minorHAnsi" w:hAnsiTheme="minorHAnsi" w:cstheme="minorHAnsi"/>
        </w:rPr>
      </w:pPr>
      <w:bookmarkStart w:id="9" w:name="_Toc176077512"/>
      <w:bookmarkStart w:id="10" w:name="_Toc183164868"/>
      <w:r w:rsidRPr="00D74FB0">
        <w:rPr>
          <w:rFonts w:asciiTheme="minorHAnsi" w:hAnsiTheme="minorHAnsi" w:cstheme="minorHAnsi"/>
        </w:rPr>
        <w:t>Taakomschrijving en bevoegdheden</w:t>
      </w:r>
      <w:bookmarkEnd w:id="9"/>
      <w:bookmarkEnd w:id="10"/>
    </w:p>
    <w:p w14:paraId="256F6E43" w14:textId="020A1D4A" w:rsidR="00205A38" w:rsidRPr="00205A38" w:rsidRDefault="00205A38" w:rsidP="00205A38">
      <w:pPr>
        <w:rPr>
          <w:rFonts w:asciiTheme="minorHAnsi" w:hAnsiTheme="minorHAnsi" w:cstheme="minorHAnsi"/>
        </w:rPr>
      </w:pPr>
      <w:r>
        <w:rPr>
          <w:rFonts w:asciiTheme="minorHAnsi" w:hAnsiTheme="minorHAnsi" w:cstheme="minorHAnsi"/>
        </w:rPr>
        <w:t xml:space="preserve">De </w:t>
      </w:r>
      <w:r w:rsidR="0051346C">
        <w:rPr>
          <w:rFonts w:asciiTheme="minorHAnsi" w:hAnsiTheme="minorHAnsi" w:cstheme="minorHAnsi"/>
        </w:rPr>
        <w:t>projectleider</w:t>
      </w:r>
      <w:r>
        <w:rPr>
          <w:rFonts w:asciiTheme="minorHAnsi" w:hAnsiTheme="minorHAnsi" w:cstheme="minorHAnsi"/>
        </w:rPr>
        <w:t xml:space="preserve"> is verantwoordelijk voor de koers van het project</w:t>
      </w:r>
      <w:r w:rsidR="005A3E72">
        <w:rPr>
          <w:rFonts w:asciiTheme="minorHAnsi" w:hAnsiTheme="minorHAnsi" w:cstheme="minorHAnsi"/>
        </w:rPr>
        <w:t>, hij zorgt dat het project op schema ligt</w:t>
      </w:r>
      <w:r w:rsidR="00C05993">
        <w:rPr>
          <w:rFonts w:asciiTheme="minorHAnsi" w:hAnsiTheme="minorHAnsi" w:cstheme="minorHAnsi"/>
        </w:rPr>
        <w:t>, maakt een planning voor het project</w:t>
      </w:r>
      <w:r w:rsidR="005A3E72">
        <w:rPr>
          <w:rFonts w:asciiTheme="minorHAnsi" w:hAnsiTheme="minorHAnsi" w:cstheme="minorHAnsi"/>
        </w:rPr>
        <w:t xml:space="preserve"> en houdt het project binnen mogelijke verwachtingen.</w:t>
      </w:r>
      <w:r w:rsidR="00CB106C">
        <w:rPr>
          <w:rFonts w:asciiTheme="minorHAnsi" w:hAnsiTheme="minorHAnsi" w:cstheme="minorHAnsi"/>
        </w:rPr>
        <w:t xml:space="preserve"> Ook is hij</w:t>
      </w:r>
      <w:r>
        <w:rPr>
          <w:rFonts w:asciiTheme="minorHAnsi" w:hAnsiTheme="minorHAnsi" w:cstheme="minorHAnsi"/>
        </w:rPr>
        <w:t xml:space="preserve"> verantwoordelijk voor het concreet verdelen van werk</w:t>
      </w:r>
      <w:r w:rsidR="00240AE0">
        <w:rPr>
          <w:rFonts w:asciiTheme="minorHAnsi" w:hAnsiTheme="minorHAnsi" w:cstheme="minorHAnsi"/>
        </w:rPr>
        <w:t xml:space="preserve"> onder teamleden.</w:t>
      </w:r>
      <w:r>
        <w:rPr>
          <w:rFonts w:asciiTheme="minorHAnsi" w:hAnsiTheme="minorHAnsi" w:cstheme="minorHAnsi"/>
        </w:rPr>
        <w:t xml:space="preserve"> Overige teamleden zijn verantwoordelijk voor het ontwikkelen van het eindproduct. De </w:t>
      </w:r>
      <w:r w:rsidR="0051346C">
        <w:rPr>
          <w:rFonts w:asciiTheme="minorHAnsi" w:hAnsiTheme="minorHAnsi" w:cstheme="minorHAnsi"/>
        </w:rPr>
        <w:t>projectleider</w:t>
      </w:r>
      <w:r>
        <w:rPr>
          <w:rFonts w:asciiTheme="minorHAnsi" w:hAnsiTheme="minorHAnsi" w:cstheme="minorHAnsi"/>
        </w:rPr>
        <w:t xml:space="preserve"> </w:t>
      </w:r>
      <w:r w:rsidR="004255B3">
        <w:rPr>
          <w:rFonts w:asciiTheme="minorHAnsi" w:hAnsiTheme="minorHAnsi" w:cstheme="minorHAnsi"/>
        </w:rPr>
        <w:t xml:space="preserve">is </w:t>
      </w:r>
      <w:r>
        <w:rPr>
          <w:rFonts w:asciiTheme="minorHAnsi" w:hAnsiTheme="minorHAnsi" w:cstheme="minorHAnsi"/>
        </w:rPr>
        <w:t>ook betrokken bij het ontwikkelen van het eindproduct.</w:t>
      </w:r>
    </w:p>
    <w:p w14:paraId="396ACE59" w14:textId="68A561DC" w:rsidR="006C7907" w:rsidRPr="006C7907" w:rsidRDefault="00F06A81" w:rsidP="006C7907">
      <w:pPr>
        <w:rPr>
          <w:rFonts w:asciiTheme="minorHAnsi" w:hAnsiTheme="minorHAnsi" w:cstheme="minorHAnsi"/>
        </w:rPr>
      </w:pPr>
      <w:bookmarkStart w:id="11" w:name="_Toc176077513"/>
      <w:r>
        <w:rPr>
          <w:rFonts w:asciiTheme="minorHAnsi" w:hAnsiTheme="minorHAnsi" w:cstheme="minorHAnsi"/>
        </w:rPr>
        <w:t>De softwareontwikkelaars zijn verantwoordelijk voor het ontwerpen</w:t>
      </w:r>
      <w:r w:rsidR="008D0707">
        <w:rPr>
          <w:rFonts w:asciiTheme="minorHAnsi" w:hAnsiTheme="minorHAnsi" w:cstheme="minorHAnsi"/>
        </w:rPr>
        <w:t xml:space="preserve"> (analyse en algoritme beschrijving), </w:t>
      </w:r>
      <w:r>
        <w:rPr>
          <w:rFonts w:asciiTheme="minorHAnsi" w:hAnsiTheme="minorHAnsi" w:cstheme="minorHAnsi"/>
        </w:rPr>
        <w:t>programmeren</w:t>
      </w:r>
      <w:r w:rsidR="008D0707">
        <w:rPr>
          <w:rFonts w:asciiTheme="minorHAnsi" w:hAnsiTheme="minorHAnsi" w:cstheme="minorHAnsi"/>
        </w:rPr>
        <w:t xml:space="preserve"> en testen</w:t>
      </w:r>
      <w:r>
        <w:rPr>
          <w:rFonts w:asciiTheme="minorHAnsi" w:hAnsiTheme="minorHAnsi" w:cstheme="minorHAnsi"/>
        </w:rPr>
        <w:t xml:space="preserve"> van het eindproduct.</w:t>
      </w:r>
      <w:r w:rsidR="00592C8D">
        <w:rPr>
          <w:rFonts w:asciiTheme="minorHAnsi" w:hAnsiTheme="minorHAnsi" w:cstheme="minorHAnsi"/>
        </w:rPr>
        <w:t xml:space="preserve"> </w:t>
      </w:r>
      <w:r w:rsidR="00642C06">
        <w:rPr>
          <w:rFonts w:asciiTheme="minorHAnsi" w:hAnsiTheme="minorHAnsi" w:cstheme="minorHAnsi"/>
        </w:rPr>
        <w:t>De i</w:t>
      </w:r>
      <w:r w:rsidR="00592C8D">
        <w:rPr>
          <w:rFonts w:asciiTheme="minorHAnsi" w:hAnsiTheme="minorHAnsi" w:cstheme="minorHAnsi"/>
        </w:rPr>
        <w:t xml:space="preserve">nfrastructuur </w:t>
      </w:r>
      <w:r w:rsidR="00EA2765">
        <w:rPr>
          <w:rFonts w:asciiTheme="minorHAnsi" w:hAnsiTheme="minorHAnsi" w:cstheme="minorHAnsi"/>
        </w:rPr>
        <w:t>ontwikkelaar</w:t>
      </w:r>
      <w:r w:rsidR="00592C8D">
        <w:rPr>
          <w:rFonts w:asciiTheme="minorHAnsi" w:hAnsiTheme="minorHAnsi" w:cstheme="minorHAnsi"/>
        </w:rPr>
        <w:t xml:space="preserve"> zijn verantwoordelijk voor het opzetten van de benodigde infrastructuur voor de werking van het eindproduct</w:t>
      </w:r>
      <w:r w:rsidR="008D142E">
        <w:rPr>
          <w:rFonts w:asciiTheme="minorHAnsi" w:hAnsiTheme="minorHAnsi" w:cstheme="minorHAnsi"/>
        </w:rPr>
        <w:t xml:space="preserve"> en het beveiligen van deze infrastructuur.</w:t>
      </w:r>
      <w:r>
        <w:rPr>
          <w:rFonts w:asciiTheme="minorHAnsi" w:hAnsiTheme="minorHAnsi" w:cstheme="minorHAnsi"/>
        </w:rPr>
        <w:br w:type="page"/>
      </w:r>
    </w:p>
    <w:p w14:paraId="7A8FF0C4" w14:textId="094E2663" w:rsidR="00F06A81" w:rsidRDefault="00F06A81">
      <w:pPr>
        <w:rPr>
          <w:rFonts w:asciiTheme="minorHAnsi" w:eastAsiaTheme="majorEastAsia" w:hAnsiTheme="minorHAnsi" w:cstheme="minorHAnsi"/>
          <w:color w:val="365F91" w:themeColor="accent1" w:themeShade="BF"/>
          <w:sz w:val="26"/>
          <w:szCs w:val="26"/>
        </w:rPr>
      </w:pPr>
    </w:p>
    <w:p w14:paraId="47092133" w14:textId="65DF7F64" w:rsidR="00F7389B" w:rsidRDefault="00F7389B" w:rsidP="00F7389B">
      <w:pPr>
        <w:pStyle w:val="Heading2"/>
        <w:numPr>
          <w:ilvl w:val="0"/>
          <w:numId w:val="28"/>
        </w:numPr>
        <w:rPr>
          <w:rFonts w:asciiTheme="minorHAnsi" w:hAnsiTheme="minorHAnsi" w:cstheme="minorHAnsi"/>
        </w:rPr>
      </w:pPr>
      <w:bookmarkStart w:id="12" w:name="_Toc183164869"/>
      <w:r w:rsidRPr="00D74FB0">
        <w:rPr>
          <w:rFonts w:asciiTheme="minorHAnsi" w:hAnsiTheme="minorHAnsi" w:cstheme="minorHAnsi"/>
        </w:rPr>
        <w:t>Werkafspraken, informatie en coördinatie</w:t>
      </w:r>
      <w:bookmarkEnd w:id="11"/>
      <w:bookmarkEnd w:id="12"/>
    </w:p>
    <w:p w14:paraId="204C58D6" w14:textId="3960D4AE" w:rsidR="00D86833" w:rsidRDefault="006556F9" w:rsidP="00D86833">
      <w:pPr>
        <w:rPr>
          <w:rFonts w:asciiTheme="minorHAnsi" w:hAnsiTheme="minorHAnsi" w:cstheme="minorHAnsi"/>
        </w:rPr>
      </w:pPr>
      <w:r w:rsidRPr="006556F9">
        <w:rPr>
          <w:rFonts w:asciiTheme="minorHAnsi" w:hAnsiTheme="minorHAnsi" w:cstheme="minorHAnsi"/>
        </w:rPr>
        <w:t xml:space="preserve">Alle teamleden maken hun afgesproken opdrachten van </w:t>
      </w:r>
      <w:r w:rsidR="00A64DE1">
        <w:rPr>
          <w:rFonts w:asciiTheme="minorHAnsi" w:hAnsiTheme="minorHAnsi" w:cstheme="minorHAnsi"/>
        </w:rPr>
        <w:t>elk</w:t>
      </w:r>
      <w:r w:rsidRPr="006556F9">
        <w:rPr>
          <w:rFonts w:asciiTheme="minorHAnsi" w:hAnsiTheme="minorHAnsi" w:cstheme="minorHAnsi"/>
        </w:rPr>
        <w:t xml:space="preserve"> inlevermoment minstens </w:t>
      </w:r>
      <w:r w:rsidR="00B2503D">
        <w:rPr>
          <w:rFonts w:asciiTheme="minorHAnsi" w:hAnsiTheme="minorHAnsi" w:cstheme="minorHAnsi"/>
        </w:rPr>
        <w:t>3</w:t>
      </w:r>
      <w:r w:rsidRPr="006556F9">
        <w:rPr>
          <w:rFonts w:asciiTheme="minorHAnsi" w:hAnsiTheme="minorHAnsi" w:cstheme="minorHAnsi"/>
        </w:rPr>
        <w:t xml:space="preserve"> uur voor het inlevermoment zodat alles tijdig samengesteld kan worden.</w:t>
      </w:r>
      <w:r>
        <w:rPr>
          <w:rFonts w:asciiTheme="minorHAnsi" w:hAnsiTheme="minorHAnsi" w:cstheme="minorHAnsi"/>
        </w:rPr>
        <w:t xml:space="preserve"> Verder zijn alle teamleden aanwezig bij werkmomenten, tenzij er een goede reden gegeven is om afwezig te zijn.</w:t>
      </w:r>
    </w:p>
    <w:p w14:paraId="0B1BC7FA" w14:textId="752F561D" w:rsidR="00F06A81" w:rsidRPr="006556F9" w:rsidRDefault="00F06A81" w:rsidP="00D86833">
      <w:pPr>
        <w:rPr>
          <w:rFonts w:asciiTheme="minorHAnsi" w:hAnsiTheme="minorHAnsi" w:cstheme="minorHAnsi"/>
        </w:rPr>
      </w:pPr>
      <w:r>
        <w:rPr>
          <w:rFonts w:asciiTheme="minorHAnsi" w:hAnsiTheme="minorHAnsi" w:cstheme="minorHAnsi"/>
        </w:rPr>
        <w:t>Een Github repository wordt aangemaakt om gemaakt werk bij te houden. Alle teamleden worden hieraan toegevoegd.</w:t>
      </w:r>
      <w:r w:rsidR="00012093">
        <w:rPr>
          <w:rFonts w:asciiTheme="minorHAnsi" w:hAnsiTheme="minorHAnsi" w:cstheme="minorHAnsi"/>
        </w:rPr>
        <w:t xml:space="preserve"> </w:t>
      </w:r>
      <w:r w:rsidR="00095545">
        <w:rPr>
          <w:rFonts w:asciiTheme="minorHAnsi" w:hAnsiTheme="minorHAnsi" w:cstheme="minorHAnsi"/>
        </w:rPr>
        <w:t xml:space="preserve">Het wordt verwacht van teamleden om voortgang aan opdrachten te uploaden naar </w:t>
      </w:r>
      <w:r w:rsidR="00901D18">
        <w:rPr>
          <w:rFonts w:asciiTheme="minorHAnsi" w:hAnsiTheme="minorHAnsi" w:cstheme="minorHAnsi"/>
        </w:rPr>
        <w:t xml:space="preserve">de </w:t>
      </w:r>
      <w:r w:rsidR="00095545">
        <w:rPr>
          <w:rFonts w:asciiTheme="minorHAnsi" w:hAnsiTheme="minorHAnsi" w:cstheme="minorHAnsi"/>
        </w:rPr>
        <w:t>Github</w:t>
      </w:r>
      <w:r w:rsidR="00901D18">
        <w:rPr>
          <w:rFonts w:asciiTheme="minorHAnsi" w:hAnsiTheme="minorHAnsi" w:cstheme="minorHAnsi"/>
        </w:rPr>
        <w:t xml:space="preserve"> repository</w:t>
      </w:r>
      <w:r w:rsidR="00095545">
        <w:rPr>
          <w:rFonts w:asciiTheme="minorHAnsi" w:hAnsiTheme="minorHAnsi" w:cstheme="minorHAnsi"/>
        </w:rPr>
        <w:t xml:space="preserve">. </w:t>
      </w:r>
      <w:r w:rsidR="00012093">
        <w:rPr>
          <w:rFonts w:asciiTheme="minorHAnsi" w:hAnsiTheme="minorHAnsi" w:cstheme="minorHAnsi"/>
        </w:rPr>
        <w:t>Verder vindt communicatie plaats door middel van chat-applicaties om communicatie te versimpelen.</w:t>
      </w:r>
    </w:p>
    <w:p w14:paraId="1CDF5CD3" w14:textId="29A544F3" w:rsidR="00240162" w:rsidRDefault="00F7389B" w:rsidP="00240162">
      <w:pPr>
        <w:pStyle w:val="Heading2"/>
        <w:numPr>
          <w:ilvl w:val="0"/>
          <w:numId w:val="28"/>
        </w:numPr>
        <w:rPr>
          <w:rFonts w:asciiTheme="minorHAnsi" w:hAnsiTheme="minorHAnsi" w:cstheme="minorHAnsi"/>
        </w:rPr>
      </w:pPr>
      <w:bookmarkStart w:id="13" w:name="_Toc176077514"/>
      <w:bookmarkStart w:id="14" w:name="_Toc183164870"/>
      <w:r w:rsidRPr="00D74FB0">
        <w:rPr>
          <w:rFonts w:asciiTheme="minorHAnsi" w:hAnsiTheme="minorHAnsi" w:cstheme="minorHAnsi"/>
        </w:rPr>
        <w:t>Procedures werkafspraken</w:t>
      </w:r>
      <w:bookmarkEnd w:id="13"/>
      <w:bookmarkEnd w:id="14"/>
    </w:p>
    <w:p w14:paraId="1D9504A9" w14:textId="6F6E91C1" w:rsidR="00F7389B" w:rsidRPr="00D74FB0" w:rsidRDefault="006556F9" w:rsidP="00F7389B">
      <w:pPr>
        <w:pStyle w:val="NoSpacing"/>
        <w:rPr>
          <w:rFonts w:asciiTheme="minorHAnsi" w:hAnsiTheme="minorHAnsi" w:cstheme="minorHAnsi"/>
        </w:rPr>
      </w:pPr>
      <w:r>
        <w:rPr>
          <w:rFonts w:asciiTheme="minorHAnsi" w:hAnsiTheme="minorHAnsi" w:cstheme="minorHAnsi"/>
        </w:rPr>
        <w:t>In het geval dat een teamlid zich niet aan de werkafspraken houdt, proberen de overige teamleden dit teamlid te motiveren om zich aan de afspraken te houden. Indien het gedrag niet verbeterd, kunnen de overige teamleden in een meerderheid stemmen om het andere teamlid te excommuniceren van de de groep.</w:t>
      </w:r>
    </w:p>
    <w:p w14:paraId="7B9499B6" w14:textId="664F3FC7" w:rsidR="00871726" w:rsidRDefault="00F7389B" w:rsidP="006556F9">
      <w:pPr>
        <w:pStyle w:val="Heading1"/>
        <w:rPr>
          <w:rFonts w:asciiTheme="minorHAnsi" w:hAnsiTheme="minorHAnsi" w:cstheme="minorHAnsi"/>
        </w:rPr>
      </w:pPr>
      <w:bookmarkStart w:id="15" w:name="_Toc176077515"/>
      <w:bookmarkStart w:id="16" w:name="_Toc183164871"/>
      <w:r w:rsidRPr="00D74FB0">
        <w:rPr>
          <w:rFonts w:asciiTheme="minorHAnsi" w:hAnsiTheme="minorHAnsi" w:cstheme="minorHAnsi"/>
        </w:rPr>
        <w:t>Akkoordverklaring</w:t>
      </w:r>
      <w:bookmarkEnd w:id="15"/>
      <w:bookmarkEnd w:id="16"/>
    </w:p>
    <w:p w14:paraId="0894FE33" w14:textId="03732C4B" w:rsidR="00D86B4F" w:rsidRPr="00D86B4F" w:rsidRDefault="00D86B4F" w:rsidP="00D86B4F">
      <w:pPr>
        <w:rPr>
          <w:rFonts w:asciiTheme="minorHAnsi" w:hAnsiTheme="minorHAnsi" w:cstheme="minorHAnsi"/>
          <w:lang/>
        </w:rPr>
      </w:pPr>
      <w:r w:rsidRPr="006C7907">
        <w:rPr>
          <w:rFonts w:asciiTheme="minorHAnsi" w:hAnsiTheme="minorHAnsi" w:cstheme="minorHAnsi"/>
          <w:noProof/>
        </w:rPr>
        <w:drawing>
          <wp:anchor distT="0" distB="0" distL="114300" distR="114300" simplePos="0" relativeHeight="251661312" behindDoc="1" locked="0" layoutInCell="1" allowOverlap="1" wp14:anchorId="501E6739" wp14:editId="11E02BC7">
            <wp:simplePos x="0" y="0"/>
            <wp:positionH relativeFrom="margin">
              <wp:align>right</wp:align>
            </wp:positionH>
            <wp:positionV relativeFrom="page">
              <wp:posOffset>4975225</wp:posOffset>
            </wp:positionV>
            <wp:extent cx="2832735" cy="1750695"/>
            <wp:effectExtent l="0" t="0" r="5715" b="1905"/>
            <wp:wrapNone/>
            <wp:docPr id="1615426127" name="Picture 20"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26127" name="Picture 20" descr="A black text with a white backgroun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2735" cy="1750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660288" behindDoc="0" locked="0" layoutInCell="1" allowOverlap="1" wp14:anchorId="4B3545EC" wp14:editId="6F05B877">
                <wp:simplePos x="0" y="0"/>
                <wp:positionH relativeFrom="margin">
                  <wp:align>left</wp:align>
                </wp:positionH>
                <wp:positionV relativeFrom="paragraph">
                  <wp:posOffset>675640</wp:posOffset>
                </wp:positionV>
                <wp:extent cx="2555640" cy="969480"/>
                <wp:effectExtent l="57150" t="57150" r="54610" b="40640"/>
                <wp:wrapNone/>
                <wp:docPr id="1029371169"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2555640" cy="969480"/>
                      </w14:xfrm>
                    </w14:contentPart>
                  </a:graphicData>
                </a:graphic>
              </wp:anchor>
            </w:drawing>
          </mc:Choice>
          <mc:Fallback>
            <w:pict>
              <v:shapetype w14:anchorId="76BC7E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0;margin-top:52.5pt;width:202.65pt;height:77.8pt;z-index:251660288;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">
                <v:imagedata r:id="rId18" o:title=""/>
                <w10:wrap anchorx="margin"/>
              </v:shape>
            </w:pict>
          </mc:Fallback>
        </mc:AlternateContent>
      </w:r>
      <w:r w:rsidR="003B25E7">
        <w:rPr>
          <w:rFonts w:asciiTheme="minorHAnsi" w:hAnsiTheme="minorHAnsi" w:cstheme="minorHAnsi"/>
        </w:rPr>
        <w:t>Met deze handtekeningen geven de leerlingen Rick Vincken, Daan Ros, D’vaughn Dassen en Silas Barendse aan dat zij akkoord gaan met dit samenwerkingscontract.</w:t>
      </w:r>
      <w:r>
        <w:rPr>
          <w:rFonts w:asciiTheme="minorHAnsi" w:hAnsiTheme="minorHAnsi" w:cstheme="minorHAnsi"/>
        </w:rPr>
        <w:t xml:space="preserve"> (Silas Barendse ondertekent dit later vanwege zijn tijdelijke afwezigheid)</w:t>
      </w:r>
      <w:r w:rsidRPr="00D86B4F">
        <w:rPr>
          <w:rFonts w:ascii="Times New Roman" w:eastAsia="Times New Roman" w:hAnsi="Times New Roman" w:cs="Times New Roman"/>
          <w:sz w:val="24"/>
          <w:szCs w:val="24"/>
          <w:lang/>
        </w:rPr>
        <w:t xml:space="preserve"> </w:t>
      </w:r>
    </w:p>
    <w:p w14:paraId="0E755C90" w14:textId="7476E108" w:rsidR="003B25E7" w:rsidRPr="003B25E7" w:rsidRDefault="00D86B4F" w:rsidP="003B25E7">
      <w:pPr>
        <w:rPr>
          <w:rFonts w:asciiTheme="minorHAnsi" w:hAnsiTheme="minorHAnsi" w:cstheme="minorHAnsi"/>
        </w:rPr>
      </w:pPr>
      <w:r w:rsidRPr="00D86B4F">
        <w:rPr>
          <w:rFonts w:asciiTheme="minorHAnsi" w:hAnsiTheme="minorHAnsi" w:cstheme="minorHAnsi"/>
          <w:lang/>
        </w:rPr>
        <w:drawing>
          <wp:anchor distT="0" distB="0" distL="114300" distR="114300" simplePos="0" relativeHeight="251662336" behindDoc="1" locked="0" layoutInCell="1" allowOverlap="1" wp14:anchorId="132EE1B1" wp14:editId="0FA3DB0F">
            <wp:simplePos x="0" y="0"/>
            <wp:positionH relativeFrom="margin">
              <wp:posOffset>-335280</wp:posOffset>
            </wp:positionH>
            <wp:positionV relativeFrom="page">
              <wp:posOffset>6362700</wp:posOffset>
            </wp:positionV>
            <wp:extent cx="3101340" cy="1716783"/>
            <wp:effectExtent l="0" t="0" r="3810" b="0"/>
            <wp:wrapNone/>
            <wp:docPr id="1265418334"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18334" name="Picture 2" descr="A signature on a white background&#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1340" cy="1716783"/>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B25E7" w:rsidRPr="003B25E7" w:rsidSect="008B2152">
      <w:headerReference w:type="default" r:id="rId20"/>
      <w:footerReference w:type="default" r:id="rId21"/>
      <w:footerReference w:type="first" r:id="rId22"/>
      <w:type w:val="continuous"/>
      <w:pgSz w:w="11907" w:h="16840" w:code="9"/>
      <w:pgMar w:top="1985"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57CD5" w14:textId="77777777" w:rsidR="00EA4F7D" w:rsidRDefault="00EA4F7D" w:rsidP="00C05B41">
      <w:pPr>
        <w:spacing w:after="0" w:line="240" w:lineRule="auto"/>
      </w:pPr>
      <w:r>
        <w:separator/>
      </w:r>
    </w:p>
  </w:endnote>
  <w:endnote w:type="continuationSeparator" w:id="0">
    <w:p w14:paraId="6F088367" w14:textId="77777777" w:rsidR="00EA4F7D" w:rsidRDefault="00EA4F7D" w:rsidP="00C05B41">
      <w:pPr>
        <w:spacing w:after="0" w:line="240" w:lineRule="auto"/>
      </w:pPr>
      <w:r>
        <w:continuationSeparator/>
      </w:r>
    </w:p>
  </w:endnote>
  <w:endnote w:type="continuationNotice" w:id="1">
    <w:p w14:paraId="5C62213C" w14:textId="77777777" w:rsidR="00EA4F7D" w:rsidRDefault="00EA4F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6552883"/>
      <w:docPartObj>
        <w:docPartGallery w:val="Page Numbers (Bottom of Page)"/>
        <w:docPartUnique/>
      </w:docPartObj>
    </w:sdtPr>
    <w:sdtEndPr>
      <w:rPr>
        <w:noProof/>
      </w:rPr>
    </w:sdtEndPr>
    <w:sdtContent>
      <w:p w14:paraId="19F520E4" w14:textId="6833662F" w:rsidR="00374CA9" w:rsidRDefault="00374CA9">
        <w:pPr>
          <w:pStyle w:val="Footer"/>
        </w:pPr>
        <w:r>
          <w:fldChar w:fldCharType="begin"/>
        </w:r>
        <w:r>
          <w:instrText xml:space="preserve"> PAGE   \* MERGEFORMAT </w:instrText>
        </w:r>
        <w:r>
          <w:fldChar w:fldCharType="separate"/>
        </w:r>
        <w:r>
          <w:rPr>
            <w:noProof/>
          </w:rPr>
          <w:t>2</w:t>
        </w:r>
        <w:r>
          <w:rPr>
            <w:noProof/>
          </w:rPr>
          <w:fldChar w:fldCharType="end"/>
        </w:r>
      </w:p>
    </w:sdtContent>
  </w:sdt>
  <w:p w14:paraId="66C80455" w14:textId="77777777" w:rsidR="001E0D0C" w:rsidRDefault="001E0D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F98AD" w14:textId="77777777" w:rsidR="00DD1DCB" w:rsidRDefault="00DD1DCB">
    <w:pPr>
      <w:pStyle w:val="Footer"/>
      <w:jc w:val="center"/>
      <w:rPr>
        <w:color w:val="4F81BD" w:themeColor="accent1"/>
      </w:rPr>
    </w:pPr>
    <w:r>
      <w:rPr>
        <w:color w:val="4F81BD" w:themeColor="accent1"/>
      </w:rPr>
      <w:t xml:space="preserve">Pagina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van </w:t>
    </w:r>
    <w:r>
      <w:rPr>
        <w:color w:val="4F81BD" w:themeColor="accent1"/>
      </w:rPr>
      <w:fldChar w:fldCharType="begin"/>
    </w:r>
    <w:r>
      <w:rPr>
        <w:color w:val="4F81BD" w:themeColor="accent1"/>
      </w:rPr>
      <w:instrText>NUMPAGES \ * Arabisch \ * MERGEFORMAT</w:instrText>
    </w:r>
    <w:r>
      <w:rPr>
        <w:color w:val="4F81BD" w:themeColor="accent1"/>
      </w:rPr>
      <w:fldChar w:fldCharType="separate"/>
    </w:r>
    <w:r>
      <w:rPr>
        <w:color w:val="4F81BD" w:themeColor="accent1"/>
      </w:rPr>
      <w:t>2</w:t>
    </w:r>
    <w:r>
      <w:rPr>
        <w:color w:val="4F81BD" w:themeColor="accent1"/>
      </w:rPr>
      <w:fldChar w:fldCharType="end"/>
    </w:r>
  </w:p>
  <w:p w14:paraId="3AF1AC94" w14:textId="77777777" w:rsidR="00DD1DCB" w:rsidRDefault="00DD1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0E19D" w14:textId="77777777" w:rsidR="00FF651E" w:rsidRDefault="00FF651E">
    <w:pPr>
      <w:pStyle w:val="Footer"/>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413F6518" w14:textId="5603AD10" w:rsidR="00764E58" w:rsidRDefault="00764E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18B82" w14:textId="5882B4BB" w:rsidR="00DD1DCB" w:rsidRDefault="00DD1DCB" w:rsidP="00DD1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BEDC1" w14:textId="77777777" w:rsidR="00EA4F7D" w:rsidRDefault="00EA4F7D" w:rsidP="00C05B41">
      <w:pPr>
        <w:spacing w:after="0" w:line="240" w:lineRule="auto"/>
      </w:pPr>
      <w:r>
        <w:separator/>
      </w:r>
    </w:p>
  </w:footnote>
  <w:footnote w:type="continuationSeparator" w:id="0">
    <w:p w14:paraId="70BAD36F" w14:textId="77777777" w:rsidR="00EA4F7D" w:rsidRDefault="00EA4F7D" w:rsidP="00C05B41">
      <w:pPr>
        <w:spacing w:after="0" w:line="240" w:lineRule="auto"/>
      </w:pPr>
      <w:r>
        <w:continuationSeparator/>
      </w:r>
    </w:p>
  </w:footnote>
  <w:footnote w:type="continuationNotice" w:id="1">
    <w:p w14:paraId="33F54501" w14:textId="77777777" w:rsidR="00EA4F7D" w:rsidRDefault="00EA4F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E0A8F" w14:textId="77777777" w:rsidR="008B3485" w:rsidRDefault="008B3485">
    <w:pPr>
      <w:pStyle w:val="Header"/>
    </w:pPr>
    <w:r>
      <w:rPr>
        <w:noProof/>
      </w:rPr>
      <mc:AlternateContent>
        <mc:Choice Requires="wpg">
          <w:drawing>
            <wp:anchor distT="0" distB="0" distL="114300" distR="114300" simplePos="0" relativeHeight="251659264" behindDoc="1" locked="0" layoutInCell="1" allowOverlap="1" wp14:anchorId="78C55173" wp14:editId="44D29E44">
              <wp:simplePos x="0" y="0"/>
              <wp:positionH relativeFrom="column">
                <wp:posOffset>-914400</wp:posOffset>
              </wp:positionH>
              <wp:positionV relativeFrom="paragraph">
                <wp:posOffset>-375570</wp:posOffset>
              </wp:positionV>
              <wp:extent cx="7559675" cy="10605135"/>
              <wp:effectExtent l="0" t="0" r="3175" b="5715"/>
              <wp:wrapNone/>
              <wp:docPr id="102" name="Groep 102"/>
              <wp:cNvGraphicFramePr/>
              <a:graphic xmlns:a="http://schemas.openxmlformats.org/drawingml/2006/main">
                <a:graphicData uri="http://schemas.microsoft.com/office/word/2010/wordprocessingGroup">
                  <wpg:wgp>
                    <wpg:cNvGrpSpPr/>
                    <wpg:grpSpPr>
                      <a:xfrm>
                        <a:off x="0" y="0"/>
                        <a:ext cx="7559675" cy="10605135"/>
                        <a:chOff x="0" y="18662"/>
                        <a:chExt cx="7559675" cy="10605135"/>
                      </a:xfrm>
                    </wpg:grpSpPr>
                    <pic:pic xmlns:pic="http://schemas.openxmlformats.org/drawingml/2006/picture">
                      <pic:nvPicPr>
                        <pic:cNvPr id="100" name="Afbeelding 100" descr="Afbeelding met zwart, duisternis&#10;&#10;Automatisch gegenereerde beschrijvi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8662"/>
                          <a:ext cx="7559675" cy="10605135"/>
                        </a:xfrm>
                        <a:prstGeom prst="rect">
                          <a:avLst/>
                        </a:prstGeom>
                      </pic:spPr>
                    </pic:pic>
                    <pic:pic xmlns:pic="http://schemas.openxmlformats.org/drawingml/2006/picture">
                      <pic:nvPicPr>
                        <pic:cNvPr id="101" name="Afbeelding 101" descr="Afbeelding met Lettertype, Graphics, symbool, logo&#10;&#10;Automatisch gegenereerde beschrijvi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4525701" y="7535119"/>
                          <a:ext cx="1461135" cy="1461135"/>
                        </a:xfrm>
                        <a:prstGeom prst="rect">
                          <a:avLst/>
                        </a:prstGeom>
                      </pic:spPr>
                    </pic:pic>
                  </wpg:wgp>
                </a:graphicData>
              </a:graphic>
            </wp:anchor>
          </w:drawing>
        </mc:Choice>
        <mc:Fallback>
          <w:pict>
            <v:group w14:anchorId="3D602F00" id="Groep 102" o:spid="_x0000_s1026" style="position:absolute;margin-left:-1in;margin-top:-29.55pt;width:595.25pt;height:835.05pt;z-index:-251657216" coordorigin=",186" coordsize="75596,106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UjGJHkAAAgAElEQVRPbQhfiIFkAwAAAIBHNXbpmAhgEAii6BbxQHEmmDkDSEFSjCGD4lxk&#10;YiE0kPtPwt+9CAjgT8K8S+qMCuRU5mhMv48wr5Lu7B1W8Olzhfn7/Zq9w1d8H8BxJD0AAAD//+zY&#10;QQ0AIAADsZOABCTgAP+usEGgtbBljznZgNfMaksV4ArDJvOxpf8AH6kOAAAA///s2zEBAAAAwqD1&#10;T20IX+iBLgoAAAAAj2o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xow154AABt2SURB&#10;VAAAAIBHNXbsmAAAAABh0PqnNoQvxECyAQAAAMCjGg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00" o:spid="_x0000_s1027" type="#_x0000_t75" alt="Afbeelding met zwart, duisternis&#10;&#10;Automatisch gegenereerde beschrijving" style="position:absolute;top:186;width:75596;height:10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">
                <v:imagedata r:id="rId3" o:title="Afbeelding met zwart, duisternis&#10;&#10;Automatisch gegenereerde beschrijving"/>
              </v:shape>
              <v:shape id="Afbeelding 101" o:spid="_x0000_s1028" type="#_x0000_t75" alt="Afbeelding met Lettertype, Graphics, symbool, logo&#10;&#10;Automatisch gegenereerde beschrijving" style="position:absolute;left:45257;top:75351;width:14611;height:14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">
                <v:imagedata r:id="rId4" o:title="Afbeelding met Lettertype, Graphics, symbool, logo&#10;&#10;Automatisch gegenereerde beschrijving"/>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E8A9B" w14:textId="47E0AD8E" w:rsidR="00FF651E" w:rsidRDefault="00FF651E">
    <w:pPr>
      <w:pStyle w:val="Header"/>
      <w:jc w:val="right"/>
      <w:rPr>
        <w:caps/>
        <w:color w:val="1F497D" w:themeColor="text2"/>
        <w:sz w:val="20"/>
        <w:szCs w:val="20"/>
      </w:rPr>
    </w:pPr>
  </w:p>
  <w:p w14:paraId="15983B19" w14:textId="737CE32E" w:rsidR="00FF651E" w:rsidRDefault="00FF651E">
    <w:pPr>
      <w:pStyle w:val="Header"/>
      <w:jc w:val="right"/>
      <w:rPr>
        <w:caps/>
        <w:color w:val="1F497D" w:themeColor="text2"/>
        <w:sz w:val="20"/>
        <w:szCs w:val="20"/>
      </w:rPr>
    </w:pPr>
  </w:p>
  <w:p w14:paraId="76CADE63" w14:textId="21B5AD36" w:rsidR="00C05B41" w:rsidRDefault="00000000" w:rsidP="001E0D0C">
    <w:pPr>
      <w:pStyle w:val="Header"/>
      <w:jc w:val="center"/>
    </w:pPr>
    <w:sdt>
      <w:sdtPr>
        <w:rPr>
          <w:caps/>
          <w:color w:val="1F497D" w:themeColor="text2"/>
          <w:sz w:val="20"/>
          <w:szCs w:val="20"/>
        </w:rPr>
        <w:alias w:val="Titel"/>
        <w:tag w:val=""/>
        <w:id w:val="-2006965586"/>
        <w:placeholder>
          <w:docPart w:val="A77BDCC91C82482BB52ED0ECCEFBEA5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B7E57">
          <w:rPr>
            <w:caps/>
            <w:color w:val="1F497D" w:themeColor="text2"/>
            <w:sz w:val="20"/>
            <w:szCs w:val="20"/>
          </w:rPr>
          <w:t>Opdrachten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4F86"/>
    <w:multiLevelType w:val="hybridMultilevel"/>
    <w:tmpl w:val="049C544A"/>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0A727543"/>
    <w:multiLevelType w:val="hybridMultilevel"/>
    <w:tmpl w:val="DBEE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D36672"/>
    <w:multiLevelType w:val="hybridMultilevel"/>
    <w:tmpl w:val="E1C4C404"/>
    <w:lvl w:ilvl="0" w:tplc="6DACCE42">
      <w:start w:val="1"/>
      <w:numFmt w:val="lowerLetter"/>
      <w:lvlText w:val="%1."/>
      <w:lvlJc w:val="left"/>
      <w:pPr>
        <w:tabs>
          <w:tab w:val="num" w:pos="720"/>
        </w:tabs>
        <w:ind w:left="720" w:hanging="360"/>
      </w:pPr>
    </w:lvl>
    <w:lvl w:ilvl="1" w:tplc="6E2AA020">
      <w:start w:val="1"/>
      <w:numFmt w:val="lowerLetter"/>
      <w:lvlText w:val="%2."/>
      <w:lvlJc w:val="left"/>
      <w:pPr>
        <w:tabs>
          <w:tab w:val="num" w:pos="1440"/>
        </w:tabs>
        <w:ind w:left="1440" w:hanging="360"/>
      </w:pPr>
    </w:lvl>
    <w:lvl w:ilvl="2" w:tplc="76AC40E0">
      <w:start w:val="1"/>
      <w:numFmt w:val="lowerLetter"/>
      <w:lvlText w:val="%3."/>
      <w:lvlJc w:val="left"/>
      <w:pPr>
        <w:tabs>
          <w:tab w:val="num" w:pos="2160"/>
        </w:tabs>
        <w:ind w:left="2160" w:hanging="360"/>
      </w:pPr>
    </w:lvl>
    <w:lvl w:ilvl="3" w:tplc="32CC3018" w:tentative="1">
      <w:start w:val="1"/>
      <w:numFmt w:val="lowerLetter"/>
      <w:lvlText w:val="%4."/>
      <w:lvlJc w:val="left"/>
      <w:pPr>
        <w:tabs>
          <w:tab w:val="num" w:pos="2880"/>
        </w:tabs>
        <w:ind w:left="2880" w:hanging="360"/>
      </w:pPr>
    </w:lvl>
    <w:lvl w:ilvl="4" w:tplc="57E2EDBA" w:tentative="1">
      <w:start w:val="1"/>
      <w:numFmt w:val="lowerLetter"/>
      <w:lvlText w:val="%5."/>
      <w:lvlJc w:val="left"/>
      <w:pPr>
        <w:tabs>
          <w:tab w:val="num" w:pos="3600"/>
        </w:tabs>
        <w:ind w:left="3600" w:hanging="360"/>
      </w:pPr>
    </w:lvl>
    <w:lvl w:ilvl="5" w:tplc="B21A436A" w:tentative="1">
      <w:start w:val="1"/>
      <w:numFmt w:val="lowerLetter"/>
      <w:lvlText w:val="%6."/>
      <w:lvlJc w:val="left"/>
      <w:pPr>
        <w:tabs>
          <w:tab w:val="num" w:pos="4320"/>
        </w:tabs>
        <w:ind w:left="4320" w:hanging="360"/>
      </w:pPr>
    </w:lvl>
    <w:lvl w:ilvl="6" w:tplc="9E98A054" w:tentative="1">
      <w:start w:val="1"/>
      <w:numFmt w:val="lowerLetter"/>
      <w:lvlText w:val="%7."/>
      <w:lvlJc w:val="left"/>
      <w:pPr>
        <w:tabs>
          <w:tab w:val="num" w:pos="5040"/>
        </w:tabs>
        <w:ind w:left="5040" w:hanging="360"/>
      </w:pPr>
    </w:lvl>
    <w:lvl w:ilvl="7" w:tplc="5E1E3BD4" w:tentative="1">
      <w:start w:val="1"/>
      <w:numFmt w:val="lowerLetter"/>
      <w:lvlText w:val="%8."/>
      <w:lvlJc w:val="left"/>
      <w:pPr>
        <w:tabs>
          <w:tab w:val="num" w:pos="5760"/>
        </w:tabs>
        <w:ind w:left="5760" w:hanging="360"/>
      </w:pPr>
    </w:lvl>
    <w:lvl w:ilvl="8" w:tplc="811A60DC" w:tentative="1">
      <w:start w:val="1"/>
      <w:numFmt w:val="lowerLetter"/>
      <w:lvlText w:val="%9."/>
      <w:lvlJc w:val="left"/>
      <w:pPr>
        <w:tabs>
          <w:tab w:val="num" w:pos="6480"/>
        </w:tabs>
        <w:ind w:left="6480" w:hanging="360"/>
      </w:pPr>
    </w:lvl>
  </w:abstractNum>
  <w:abstractNum w:abstractNumId="3" w15:restartNumberingAfterBreak="0">
    <w:nsid w:val="0BD809EA"/>
    <w:multiLevelType w:val="hybridMultilevel"/>
    <w:tmpl w:val="FE7A2D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C45E69"/>
    <w:multiLevelType w:val="hybridMultilevel"/>
    <w:tmpl w:val="49862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E006C4"/>
    <w:multiLevelType w:val="hybridMultilevel"/>
    <w:tmpl w:val="7D16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B0421C"/>
    <w:multiLevelType w:val="hybridMultilevel"/>
    <w:tmpl w:val="ED3A7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280757A"/>
    <w:multiLevelType w:val="hybridMultilevel"/>
    <w:tmpl w:val="25AEE0E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8" w15:restartNumberingAfterBreak="0">
    <w:nsid w:val="1CFF12EC"/>
    <w:multiLevelType w:val="hybridMultilevel"/>
    <w:tmpl w:val="11ECE34E"/>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1D447659"/>
    <w:multiLevelType w:val="hybridMultilevel"/>
    <w:tmpl w:val="0DDAA80A"/>
    <w:lvl w:ilvl="0" w:tplc="0413001B">
      <w:start w:val="1"/>
      <w:numFmt w:val="lowerRoman"/>
      <w:lvlText w:val="%1."/>
      <w:lvlJc w:val="righ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10" w15:restartNumberingAfterBreak="0">
    <w:nsid w:val="226D65DF"/>
    <w:multiLevelType w:val="hybridMultilevel"/>
    <w:tmpl w:val="47A61280"/>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B95D83"/>
    <w:multiLevelType w:val="hybridMultilevel"/>
    <w:tmpl w:val="5888DCF6"/>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2" w15:restartNumberingAfterBreak="0">
    <w:nsid w:val="263B70CC"/>
    <w:multiLevelType w:val="hybridMultilevel"/>
    <w:tmpl w:val="19A8B9F6"/>
    <w:lvl w:ilvl="0" w:tplc="905456E6">
      <w:start w:val="1"/>
      <w:numFmt w:val="decimal"/>
      <w:lvlText w:val="%1."/>
      <w:lvlJc w:val="left"/>
      <w:pPr>
        <w:tabs>
          <w:tab w:val="num" w:pos="720"/>
        </w:tabs>
        <w:ind w:left="720" w:hanging="360"/>
      </w:pPr>
    </w:lvl>
    <w:lvl w:ilvl="1" w:tplc="4964D0AE" w:tentative="1">
      <w:start w:val="1"/>
      <w:numFmt w:val="decimal"/>
      <w:lvlText w:val="%2."/>
      <w:lvlJc w:val="left"/>
      <w:pPr>
        <w:tabs>
          <w:tab w:val="num" w:pos="1440"/>
        </w:tabs>
        <w:ind w:left="1440" w:hanging="360"/>
      </w:pPr>
    </w:lvl>
    <w:lvl w:ilvl="2" w:tplc="20805892" w:tentative="1">
      <w:start w:val="1"/>
      <w:numFmt w:val="decimal"/>
      <w:lvlText w:val="%3."/>
      <w:lvlJc w:val="left"/>
      <w:pPr>
        <w:tabs>
          <w:tab w:val="num" w:pos="2160"/>
        </w:tabs>
        <w:ind w:left="2160" w:hanging="360"/>
      </w:pPr>
    </w:lvl>
    <w:lvl w:ilvl="3" w:tplc="3B9AFB66" w:tentative="1">
      <w:start w:val="1"/>
      <w:numFmt w:val="decimal"/>
      <w:lvlText w:val="%4."/>
      <w:lvlJc w:val="left"/>
      <w:pPr>
        <w:tabs>
          <w:tab w:val="num" w:pos="2880"/>
        </w:tabs>
        <w:ind w:left="2880" w:hanging="360"/>
      </w:pPr>
    </w:lvl>
    <w:lvl w:ilvl="4" w:tplc="162CEA5C" w:tentative="1">
      <w:start w:val="1"/>
      <w:numFmt w:val="decimal"/>
      <w:lvlText w:val="%5."/>
      <w:lvlJc w:val="left"/>
      <w:pPr>
        <w:tabs>
          <w:tab w:val="num" w:pos="3600"/>
        </w:tabs>
        <w:ind w:left="3600" w:hanging="360"/>
      </w:pPr>
    </w:lvl>
    <w:lvl w:ilvl="5" w:tplc="808AB2C4" w:tentative="1">
      <w:start w:val="1"/>
      <w:numFmt w:val="decimal"/>
      <w:lvlText w:val="%6."/>
      <w:lvlJc w:val="left"/>
      <w:pPr>
        <w:tabs>
          <w:tab w:val="num" w:pos="4320"/>
        </w:tabs>
        <w:ind w:left="4320" w:hanging="360"/>
      </w:pPr>
    </w:lvl>
    <w:lvl w:ilvl="6" w:tplc="7812B10A" w:tentative="1">
      <w:start w:val="1"/>
      <w:numFmt w:val="decimal"/>
      <w:lvlText w:val="%7."/>
      <w:lvlJc w:val="left"/>
      <w:pPr>
        <w:tabs>
          <w:tab w:val="num" w:pos="5040"/>
        </w:tabs>
        <w:ind w:left="5040" w:hanging="360"/>
      </w:pPr>
    </w:lvl>
    <w:lvl w:ilvl="7" w:tplc="5498CC86" w:tentative="1">
      <w:start w:val="1"/>
      <w:numFmt w:val="decimal"/>
      <w:lvlText w:val="%8."/>
      <w:lvlJc w:val="left"/>
      <w:pPr>
        <w:tabs>
          <w:tab w:val="num" w:pos="5760"/>
        </w:tabs>
        <w:ind w:left="5760" w:hanging="360"/>
      </w:pPr>
    </w:lvl>
    <w:lvl w:ilvl="8" w:tplc="CBD2D97A" w:tentative="1">
      <w:start w:val="1"/>
      <w:numFmt w:val="decimal"/>
      <w:lvlText w:val="%9."/>
      <w:lvlJc w:val="left"/>
      <w:pPr>
        <w:tabs>
          <w:tab w:val="num" w:pos="6480"/>
        </w:tabs>
        <w:ind w:left="6480" w:hanging="360"/>
      </w:pPr>
    </w:lvl>
  </w:abstractNum>
  <w:abstractNum w:abstractNumId="13" w15:restartNumberingAfterBreak="0">
    <w:nsid w:val="28C12850"/>
    <w:multiLevelType w:val="hybridMultilevel"/>
    <w:tmpl w:val="64466EA4"/>
    <w:lvl w:ilvl="0" w:tplc="0413001B">
      <w:start w:val="1"/>
      <w:numFmt w:val="lowerRoman"/>
      <w:lvlText w:val="%1."/>
      <w:lvlJc w:val="righ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14" w15:restartNumberingAfterBreak="0">
    <w:nsid w:val="29A13C59"/>
    <w:multiLevelType w:val="hybridMultilevel"/>
    <w:tmpl w:val="C366BF1E"/>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2D9F6BB9"/>
    <w:multiLevelType w:val="hybridMultilevel"/>
    <w:tmpl w:val="BF465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26042B3"/>
    <w:multiLevelType w:val="hybridMultilevel"/>
    <w:tmpl w:val="ED86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382449F"/>
    <w:multiLevelType w:val="hybridMultilevel"/>
    <w:tmpl w:val="8286AC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3882518"/>
    <w:multiLevelType w:val="hybridMultilevel"/>
    <w:tmpl w:val="AAC6D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3A17533"/>
    <w:multiLevelType w:val="hybridMultilevel"/>
    <w:tmpl w:val="06067F44"/>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0" w15:restartNumberingAfterBreak="0">
    <w:nsid w:val="34060C4E"/>
    <w:multiLevelType w:val="hybridMultilevel"/>
    <w:tmpl w:val="8F2E66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7F74037"/>
    <w:multiLevelType w:val="hybridMultilevel"/>
    <w:tmpl w:val="5D089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9D96D38"/>
    <w:multiLevelType w:val="hybridMultilevel"/>
    <w:tmpl w:val="B588CF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C3C038B"/>
    <w:multiLevelType w:val="hybridMultilevel"/>
    <w:tmpl w:val="0FFEC6E8"/>
    <w:lvl w:ilvl="0" w:tplc="3BF0C732">
      <w:start w:val="1"/>
      <w:numFmt w:val="bullet"/>
      <w:lvlText w:val="•"/>
      <w:lvlJc w:val="left"/>
      <w:pPr>
        <w:tabs>
          <w:tab w:val="num" w:pos="720"/>
        </w:tabs>
        <w:ind w:left="720" w:hanging="360"/>
      </w:pPr>
      <w:rPr>
        <w:rFonts w:ascii="Arial" w:hAnsi="Arial" w:hint="default"/>
      </w:rPr>
    </w:lvl>
    <w:lvl w:ilvl="1" w:tplc="4C303A7A">
      <w:start w:val="1"/>
      <w:numFmt w:val="bullet"/>
      <w:lvlText w:val="•"/>
      <w:lvlJc w:val="left"/>
      <w:pPr>
        <w:tabs>
          <w:tab w:val="num" w:pos="1440"/>
        </w:tabs>
        <w:ind w:left="1440" w:hanging="360"/>
      </w:pPr>
      <w:rPr>
        <w:rFonts w:ascii="Arial" w:hAnsi="Arial" w:hint="default"/>
      </w:rPr>
    </w:lvl>
    <w:lvl w:ilvl="2" w:tplc="D1C89DAA" w:tentative="1">
      <w:start w:val="1"/>
      <w:numFmt w:val="bullet"/>
      <w:lvlText w:val="•"/>
      <w:lvlJc w:val="left"/>
      <w:pPr>
        <w:tabs>
          <w:tab w:val="num" w:pos="2160"/>
        </w:tabs>
        <w:ind w:left="2160" w:hanging="360"/>
      </w:pPr>
      <w:rPr>
        <w:rFonts w:ascii="Arial" w:hAnsi="Arial" w:hint="default"/>
      </w:rPr>
    </w:lvl>
    <w:lvl w:ilvl="3" w:tplc="23642BE2" w:tentative="1">
      <w:start w:val="1"/>
      <w:numFmt w:val="bullet"/>
      <w:lvlText w:val="•"/>
      <w:lvlJc w:val="left"/>
      <w:pPr>
        <w:tabs>
          <w:tab w:val="num" w:pos="2880"/>
        </w:tabs>
        <w:ind w:left="2880" w:hanging="360"/>
      </w:pPr>
      <w:rPr>
        <w:rFonts w:ascii="Arial" w:hAnsi="Arial" w:hint="default"/>
      </w:rPr>
    </w:lvl>
    <w:lvl w:ilvl="4" w:tplc="DEFC1776" w:tentative="1">
      <w:start w:val="1"/>
      <w:numFmt w:val="bullet"/>
      <w:lvlText w:val="•"/>
      <w:lvlJc w:val="left"/>
      <w:pPr>
        <w:tabs>
          <w:tab w:val="num" w:pos="3600"/>
        </w:tabs>
        <w:ind w:left="3600" w:hanging="360"/>
      </w:pPr>
      <w:rPr>
        <w:rFonts w:ascii="Arial" w:hAnsi="Arial" w:hint="default"/>
      </w:rPr>
    </w:lvl>
    <w:lvl w:ilvl="5" w:tplc="581E097E" w:tentative="1">
      <w:start w:val="1"/>
      <w:numFmt w:val="bullet"/>
      <w:lvlText w:val="•"/>
      <w:lvlJc w:val="left"/>
      <w:pPr>
        <w:tabs>
          <w:tab w:val="num" w:pos="4320"/>
        </w:tabs>
        <w:ind w:left="4320" w:hanging="360"/>
      </w:pPr>
      <w:rPr>
        <w:rFonts w:ascii="Arial" w:hAnsi="Arial" w:hint="default"/>
      </w:rPr>
    </w:lvl>
    <w:lvl w:ilvl="6" w:tplc="A81A6F44" w:tentative="1">
      <w:start w:val="1"/>
      <w:numFmt w:val="bullet"/>
      <w:lvlText w:val="•"/>
      <w:lvlJc w:val="left"/>
      <w:pPr>
        <w:tabs>
          <w:tab w:val="num" w:pos="5040"/>
        </w:tabs>
        <w:ind w:left="5040" w:hanging="360"/>
      </w:pPr>
      <w:rPr>
        <w:rFonts w:ascii="Arial" w:hAnsi="Arial" w:hint="default"/>
      </w:rPr>
    </w:lvl>
    <w:lvl w:ilvl="7" w:tplc="E40AE51A" w:tentative="1">
      <w:start w:val="1"/>
      <w:numFmt w:val="bullet"/>
      <w:lvlText w:val="•"/>
      <w:lvlJc w:val="left"/>
      <w:pPr>
        <w:tabs>
          <w:tab w:val="num" w:pos="5760"/>
        </w:tabs>
        <w:ind w:left="5760" w:hanging="360"/>
      </w:pPr>
      <w:rPr>
        <w:rFonts w:ascii="Arial" w:hAnsi="Arial" w:hint="default"/>
      </w:rPr>
    </w:lvl>
    <w:lvl w:ilvl="8" w:tplc="D8AE39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5353253"/>
    <w:multiLevelType w:val="hybridMultilevel"/>
    <w:tmpl w:val="8B3C0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8580F72"/>
    <w:multiLevelType w:val="hybridMultilevel"/>
    <w:tmpl w:val="68A264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E4C89"/>
    <w:multiLevelType w:val="hybridMultilevel"/>
    <w:tmpl w:val="B7828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F81335"/>
    <w:multiLevelType w:val="hybridMultilevel"/>
    <w:tmpl w:val="C5C81434"/>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E20654C"/>
    <w:multiLevelType w:val="hybridMultilevel"/>
    <w:tmpl w:val="E26E2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29571C4"/>
    <w:multiLevelType w:val="hybridMultilevel"/>
    <w:tmpl w:val="7A34AC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3702A42"/>
    <w:multiLevelType w:val="hybridMultilevel"/>
    <w:tmpl w:val="399EBD44"/>
    <w:lvl w:ilvl="0" w:tplc="98988CF6">
      <w:numFmt w:val="bullet"/>
      <w:lvlText w:val=""/>
      <w:lvlJc w:val="left"/>
      <w:pPr>
        <w:ind w:left="720" w:hanging="360"/>
      </w:pPr>
      <w:rPr>
        <w:rFonts w:ascii="Symbol" w:eastAsiaTheme="minorHAnsi" w:hAnsi="Symbol" w:cstheme="minorBidi" w:hint="default"/>
        <w:color w:val="auto"/>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48C4883"/>
    <w:multiLevelType w:val="hybridMultilevel"/>
    <w:tmpl w:val="363AB806"/>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2" w15:restartNumberingAfterBreak="0">
    <w:nsid w:val="54E3444D"/>
    <w:multiLevelType w:val="hybridMultilevel"/>
    <w:tmpl w:val="0F2C5D08"/>
    <w:lvl w:ilvl="0" w:tplc="98988CF6">
      <w:numFmt w:val="bullet"/>
      <w:lvlText w:val=""/>
      <w:lvlJc w:val="left"/>
      <w:pPr>
        <w:ind w:left="720" w:hanging="360"/>
      </w:pPr>
      <w:rPr>
        <w:rFonts w:ascii="Symbol" w:eastAsiaTheme="minorHAnsi" w:hAnsi="Symbol" w:cstheme="minorBidi" w:hint="default"/>
        <w:color w:val="auto"/>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79711A3"/>
    <w:multiLevelType w:val="hybridMultilevel"/>
    <w:tmpl w:val="B86462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A886DE9"/>
    <w:multiLevelType w:val="hybridMultilevel"/>
    <w:tmpl w:val="BA5E4676"/>
    <w:lvl w:ilvl="0" w:tplc="B4862AD0">
      <w:start w:val="1"/>
      <w:numFmt w:val="bullet"/>
      <w:lvlText w:val="•"/>
      <w:lvlJc w:val="left"/>
      <w:pPr>
        <w:tabs>
          <w:tab w:val="num" w:pos="720"/>
        </w:tabs>
        <w:ind w:left="720" w:hanging="360"/>
      </w:pPr>
      <w:rPr>
        <w:rFonts w:ascii="Arial" w:hAnsi="Arial" w:hint="default"/>
      </w:rPr>
    </w:lvl>
    <w:lvl w:ilvl="1" w:tplc="B28E9142" w:tentative="1">
      <w:start w:val="1"/>
      <w:numFmt w:val="bullet"/>
      <w:lvlText w:val="•"/>
      <w:lvlJc w:val="left"/>
      <w:pPr>
        <w:tabs>
          <w:tab w:val="num" w:pos="1440"/>
        </w:tabs>
        <w:ind w:left="1440" w:hanging="360"/>
      </w:pPr>
      <w:rPr>
        <w:rFonts w:ascii="Arial" w:hAnsi="Arial" w:hint="default"/>
      </w:rPr>
    </w:lvl>
    <w:lvl w:ilvl="2" w:tplc="1CAEC6D0">
      <w:start w:val="1"/>
      <w:numFmt w:val="bullet"/>
      <w:lvlText w:val="•"/>
      <w:lvlJc w:val="left"/>
      <w:pPr>
        <w:tabs>
          <w:tab w:val="num" w:pos="2160"/>
        </w:tabs>
        <w:ind w:left="2160" w:hanging="360"/>
      </w:pPr>
      <w:rPr>
        <w:rFonts w:ascii="Arial" w:hAnsi="Arial" w:hint="default"/>
      </w:rPr>
    </w:lvl>
    <w:lvl w:ilvl="3" w:tplc="BCE2B27E" w:tentative="1">
      <w:start w:val="1"/>
      <w:numFmt w:val="bullet"/>
      <w:lvlText w:val="•"/>
      <w:lvlJc w:val="left"/>
      <w:pPr>
        <w:tabs>
          <w:tab w:val="num" w:pos="2880"/>
        </w:tabs>
        <w:ind w:left="2880" w:hanging="360"/>
      </w:pPr>
      <w:rPr>
        <w:rFonts w:ascii="Arial" w:hAnsi="Arial" w:hint="default"/>
      </w:rPr>
    </w:lvl>
    <w:lvl w:ilvl="4" w:tplc="32D0AB64" w:tentative="1">
      <w:start w:val="1"/>
      <w:numFmt w:val="bullet"/>
      <w:lvlText w:val="•"/>
      <w:lvlJc w:val="left"/>
      <w:pPr>
        <w:tabs>
          <w:tab w:val="num" w:pos="3600"/>
        </w:tabs>
        <w:ind w:left="3600" w:hanging="360"/>
      </w:pPr>
      <w:rPr>
        <w:rFonts w:ascii="Arial" w:hAnsi="Arial" w:hint="default"/>
      </w:rPr>
    </w:lvl>
    <w:lvl w:ilvl="5" w:tplc="8DB60126" w:tentative="1">
      <w:start w:val="1"/>
      <w:numFmt w:val="bullet"/>
      <w:lvlText w:val="•"/>
      <w:lvlJc w:val="left"/>
      <w:pPr>
        <w:tabs>
          <w:tab w:val="num" w:pos="4320"/>
        </w:tabs>
        <w:ind w:left="4320" w:hanging="360"/>
      </w:pPr>
      <w:rPr>
        <w:rFonts w:ascii="Arial" w:hAnsi="Arial" w:hint="default"/>
      </w:rPr>
    </w:lvl>
    <w:lvl w:ilvl="6" w:tplc="7E6ECE00" w:tentative="1">
      <w:start w:val="1"/>
      <w:numFmt w:val="bullet"/>
      <w:lvlText w:val="•"/>
      <w:lvlJc w:val="left"/>
      <w:pPr>
        <w:tabs>
          <w:tab w:val="num" w:pos="5040"/>
        </w:tabs>
        <w:ind w:left="5040" w:hanging="360"/>
      </w:pPr>
      <w:rPr>
        <w:rFonts w:ascii="Arial" w:hAnsi="Arial" w:hint="default"/>
      </w:rPr>
    </w:lvl>
    <w:lvl w:ilvl="7" w:tplc="83188EA8" w:tentative="1">
      <w:start w:val="1"/>
      <w:numFmt w:val="bullet"/>
      <w:lvlText w:val="•"/>
      <w:lvlJc w:val="left"/>
      <w:pPr>
        <w:tabs>
          <w:tab w:val="num" w:pos="5760"/>
        </w:tabs>
        <w:ind w:left="5760" w:hanging="360"/>
      </w:pPr>
      <w:rPr>
        <w:rFonts w:ascii="Arial" w:hAnsi="Arial" w:hint="default"/>
      </w:rPr>
    </w:lvl>
    <w:lvl w:ilvl="8" w:tplc="4A6A2B1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BEB1201"/>
    <w:multiLevelType w:val="hybridMultilevel"/>
    <w:tmpl w:val="E9982C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17E5B63"/>
    <w:multiLevelType w:val="hybridMultilevel"/>
    <w:tmpl w:val="5656A7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93A2827"/>
    <w:multiLevelType w:val="hybridMultilevel"/>
    <w:tmpl w:val="45740A28"/>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8" w15:restartNumberingAfterBreak="0">
    <w:nsid w:val="6AE64F3D"/>
    <w:multiLevelType w:val="hybridMultilevel"/>
    <w:tmpl w:val="47D89442"/>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9" w15:restartNumberingAfterBreak="0">
    <w:nsid w:val="6B69668B"/>
    <w:multiLevelType w:val="hybridMultilevel"/>
    <w:tmpl w:val="4CBE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27B1C97"/>
    <w:multiLevelType w:val="hybridMultilevel"/>
    <w:tmpl w:val="49E07F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47B6880"/>
    <w:multiLevelType w:val="hybridMultilevel"/>
    <w:tmpl w:val="69EC1A66"/>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2" w15:restartNumberingAfterBreak="0">
    <w:nsid w:val="794C2299"/>
    <w:multiLevelType w:val="hybridMultilevel"/>
    <w:tmpl w:val="E6260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B011FE0"/>
    <w:multiLevelType w:val="hybridMultilevel"/>
    <w:tmpl w:val="1ADCE69A"/>
    <w:lvl w:ilvl="0" w:tplc="04130017">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4" w15:restartNumberingAfterBreak="0">
    <w:nsid w:val="7BEF5C44"/>
    <w:multiLevelType w:val="hybridMultilevel"/>
    <w:tmpl w:val="EA7E74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C6D2B6D"/>
    <w:multiLevelType w:val="hybridMultilevel"/>
    <w:tmpl w:val="80966A96"/>
    <w:lvl w:ilvl="0" w:tplc="0413001B">
      <w:start w:val="1"/>
      <w:numFmt w:val="lowerRoman"/>
      <w:lvlText w:val="%1."/>
      <w:lvlJc w:val="right"/>
      <w:pPr>
        <w:ind w:left="1776" w:hanging="360"/>
      </w:p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6" w15:restartNumberingAfterBreak="0">
    <w:nsid w:val="7EE15CB8"/>
    <w:multiLevelType w:val="hybridMultilevel"/>
    <w:tmpl w:val="809AF646"/>
    <w:lvl w:ilvl="0" w:tplc="A1E69492">
      <w:start w:val="1"/>
      <w:numFmt w:val="lowerLetter"/>
      <w:lvlText w:val="%1."/>
      <w:lvlJc w:val="left"/>
      <w:pPr>
        <w:tabs>
          <w:tab w:val="num" w:pos="720"/>
        </w:tabs>
        <w:ind w:left="720" w:hanging="360"/>
      </w:pPr>
    </w:lvl>
    <w:lvl w:ilvl="1" w:tplc="530C7D9C" w:tentative="1">
      <w:start w:val="1"/>
      <w:numFmt w:val="lowerLetter"/>
      <w:lvlText w:val="%2."/>
      <w:lvlJc w:val="left"/>
      <w:pPr>
        <w:tabs>
          <w:tab w:val="num" w:pos="1440"/>
        </w:tabs>
        <w:ind w:left="1440" w:hanging="360"/>
      </w:pPr>
    </w:lvl>
    <w:lvl w:ilvl="2" w:tplc="611AA38E">
      <w:start w:val="1"/>
      <w:numFmt w:val="lowerLetter"/>
      <w:lvlText w:val="%3."/>
      <w:lvlJc w:val="left"/>
      <w:pPr>
        <w:tabs>
          <w:tab w:val="num" w:pos="2160"/>
        </w:tabs>
        <w:ind w:left="2160" w:hanging="360"/>
      </w:pPr>
    </w:lvl>
    <w:lvl w:ilvl="3" w:tplc="1C50ABEE" w:tentative="1">
      <w:start w:val="1"/>
      <w:numFmt w:val="lowerLetter"/>
      <w:lvlText w:val="%4."/>
      <w:lvlJc w:val="left"/>
      <w:pPr>
        <w:tabs>
          <w:tab w:val="num" w:pos="2880"/>
        </w:tabs>
        <w:ind w:left="2880" w:hanging="360"/>
      </w:pPr>
    </w:lvl>
    <w:lvl w:ilvl="4" w:tplc="454C0404" w:tentative="1">
      <w:start w:val="1"/>
      <w:numFmt w:val="lowerLetter"/>
      <w:lvlText w:val="%5."/>
      <w:lvlJc w:val="left"/>
      <w:pPr>
        <w:tabs>
          <w:tab w:val="num" w:pos="3600"/>
        </w:tabs>
        <w:ind w:left="3600" w:hanging="360"/>
      </w:pPr>
    </w:lvl>
    <w:lvl w:ilvl="5" w:tplc="7CAEA020" w:tentative="1">
      <w:start w:val="1"/>
      <w:numFmt w:val="lowerLetter"/>
      <w:lvlText w:val="%6."/>
      <w:lvlJc w:val="left"/>
      <w:pPr>
        <w:tabs>
          <w:tab w:val="num" w:pos="4320"/>
        </w:tabs>
        <w:ind w:left="4320" w:hanging="360"/>
      </w:pPr>
    </w:lvl>
    <w:lvl w:ilvl="6" w:tplc="9AB6C298" w:tentative="1">
      <w:start w:val="1"/>
      <w:numFmt w:val="lowerLetter"/>
      <w:lvlText w:val="%7."/>
      <w:lvlJc w:val="left"/>
      <w:pPr>
        <w:tabs>
          <w:tab w:val="num" w:pos="5040"/>
        </w:tabs>
        <w:ind w:left="5040" w:hanging="360"/>
      </w:pPr>
    </w:lvl>
    <w:lvl w:ilvl="7" w:tplc="E6A61640" w:tentative="1">
      <w:start w:val="1"/>
      <w:numFmt w:val="lowerLetter"/>
      <w:lvlText w:val="%8."/>
      <w:lvlJc w:val="left"/>
      <w:pPr>
        <w:tabs>
          <w:tab w:val="num" w:pos="5760"/>
        </w:tabs>
        <w:ind w:left="5760" w:hanging="360"/>
      </w:pPr>
    </w:lvl>
    <w:lvl w:ilvl="8" w:tplc="0DFCEEE0" w:tentative="1">
      <w:start w:val="1"/>
      <w:numFmt w:val="lowerLetter"/>
      <w:lvlText w:val="%9."/>
      <w:lvlJc w:val="left"/>
      <w:pPr>
        <w:tabs>
          <w:tab w:val="num" w:pos="6480"/>
        </w:tabs>
        <w:ind w:left="6480" w:hanging="360"/>
      </w:pPr>
    </w:lvl>
  </w:abstractNum>
  <w:num w:numId="1" w16cid:durableId="1101072054">
    <w:abstractNumId w:val="29"/>
  </w:num>
  <w:num w:numId="2" w16cid:durableId="1796485558">
    <w:abstractNumId w:val="25"/>
  </w:num>
  <w:num w:numId="3" w16cid:durableId="1852841570">
    <w:abstractNumId w:val="15"/>
  </w:num>
  <w:num w:numId="4" w16cid:durableId="1741361656">
    <w:abstractNumId w:val="7"/>
  </w:num>
  <w:num w:numId="5" w16cid:durableId="803473253">
    <w:abstractNumId w:val="26"/>
  </w:num>
  <w:num w:numId="6" w16cid:durableId="986741377">
    <w:abstractNumId w:val="39"/>
  </w:num>
  <w:num w:numId="7" w16cid:durableId="1147353890">
    <w:abstractNumId w:val="30"/>
  </w:num>
  <w:num w:numId="8" w16cid:durableId="221989077">
    <w:abstractNumId w:val="32"/>
  </w:num>
  <w:num w:numId="9" w16cid:durableId="1941643490">
    <w:abstractNumId w:val="21"/>
  </w:num>
  <w:num w:numId="10" w16cid:durableId="1002321474">
    <w:abstractNumId w:val="35"/>
  </w:num>
  <w:num w:numId="11" w16cid:durableId="886985960">
    <w:abstractNumId w:val="18"/>
  </w:num>
  <w:num w:numId="12" w16cid:durableId="59136784">
    <w:abstractNumId w:val="28"/>
  </w:num>
  <w:num w:numId="13" w16cid:durableId="1083837276">
    <w:abstractNumId w:val="11"/>
  </w:num>
  <w:num w:numId="14" w16cid:durableId="1889683783">
    <w:abstractNumId w:val="43"/>
  </w:num>
  <w:num w:numId="15" w16cid:durableId="1938248232">
    <w:abstractNumId w:val="41"/>
  </w:num>
  <w:num w:numId="16" w16cid:durableId="488978495">
    <w:abstractNumId w:val="13"/>
  </w:num>
  <w:num w:numId="17" w16cid:durableId="141852087">
    <w:abstractNumId w:val="37"/>
  </w:num>
  <w:num w:numId="18" w16cid:durableId="805666301">
    <w:abstractNumId w:val="45"/>
  </w:num>
  <w:num w:numId="19" w16cid:durableId="476841591">
    <w:abstractNumId w:val="20"/>
  </w:num>
  <w:num w:numId="20" w16cid:durableId="844056434">
    <w:abstractNumId w:val="0"/>
  </w:num>
  <w:num w:numId="21" w16cid:durableId="306132660">
    <w:abstractNumId w:val="8"/>
  </w:num>
  <w:num w:numId="22" w16cid:durableId="1495532554">
    <w:abstractNumId w:val="31"/>
  </w:num>
  <w:num w:numId="23" w16cid:durableId="691493005">
    <w:abstractNumId w:val="38"/>
  </w:num>
  <w:num w:numId="24" w16cid:durableId="1414007646">
    <w:abstractNumId w:val="14"/>
  </w:num>
  <w:num w:numId="25" w16cid:durableId="1063025489">
    <w:abstractNumId w:val="9"/>
  </w:num>
  <w:num w:numId="26" w16cid:durableId="697968408">
    <w:abstractNumId w:val="6"/>
  </w:num>
  <w:num w:numId="27" w16cid:durableId="2142915876">
    <w:abstractNumId w:val="33"/>
  </w:num>
  <w:num w:numId="28" w16cid:durableId="2138453908">
    <w:abstractNumId w:val="40"/>
  </w:num>
  <w:num w:numId="29" w16cid:durableId="235091468">
    <w:abstractNumId w:val="19"/>
  </w:num>
  <w:num w:numId="30" w16cid:durableId="81882419">
    <w:abstractNumId w:val="1"/>
  </w:num>
  <w:num w:numId="31" w16cid:durableId="227613888">
    <w:abstractNumId w:val="34"/>
  </w:num>
  <w:num w:numId="32" w16cid:durableId="1530603745">
    <w:abstractNumId w:val="23"/>
  </w:num>
  <w:num w:numId="33" w16cid:durableId="1400311">
    <w:abstractNumId w:val="3"/>
  </w:num>
  <w:num w:numId="34" w16cid:durableId="206913045">
    <w:abstractNumId w:val="42"/>
  </w:num>
  <w:num w:numId="35" w16cid:durableId="135487240">
    <w:abstractNumId w:val="4"/>
  </w:num>
  <w:num w:numId="36" w16cid:durableId="2032805071">
    <w:abstractNumId w:val="36"/>
  </w:num>
  <w:num w:numId="37" w16cid:durableId="924651765">
    <w:abstractNumId w:val="22"/>
  </w:num>
  <w:num w:numId="38" w16cid:durableId="762847709">
    <w:abstractNumId w:val="24"/>
  </w:num>
  <w:num w:numId="39" w16cid:durableId="871580157">
    <w:abstractNumId w:val="27"/>
  </w:num>
  <w:num w:numId="40" w16cid:durableId="887766540">
    <w:abstractNumId w:val="10"/>
  </w:num>
  <w:num w:numId="41" w16cid:durableId="1677882123">
    <w:abstractNumId w:val="17"/>
  </w:num>
  <w:num w:numId="42" w16cid:durableId="1932422838">
    <w:abstractNumId w:val="44"/>
  </w:num>
  <w:num w:numId="43" w16cid:durableId="586696482">
    <w:abstractNumId w:val="46"/>
  </w:num>
  <w:num w:numId="44" w16cid:durableId="1148396383">
    <w:abstractNumId w:val="16"/>
  </w:num>
  <w:num w:numId="45" w16cid:durableId="1685935905">
    <w:abstractNumId w:val="2"/>
  </w:num>
  <w:num w:numId="46" w16cid:durableId="349260957">
    <w:abstractNumId w:val="12"/>
  </w:num>
  <w:num w:numId="47" w16cid:durableId="533152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10"/>
    <w:rsid w:val="00001245"/>
    <w:rsid w:val="00002101"/>
    <w:rsid w:val="0000425A"/>
    <w:rsid w:val="00012093"/>
    <w:rsid w:val="000166C3"/>
    <w:rsid w:val="00023096"/>
    <w:rsid w:val="00024363"/>
    <w:rsid w:val="000247E3"/>
    <w:rsid w:val="00030ED8"/>
    <w:rsid w:val="000374B0"/>
    <w:rsid w:val="00042572"/>
    <w:rsid w:val="00045911"/>
    <w:rsid w:val="000464A7"/>
    <w:rsid w:val="00046E6E"/>
    <w:rsid w:val="0005302E"/>
    <w:rsid w:val="0005447E"/>
    <w:rsid w:val="00061307"/>
    <w:rsid w:val="00065F12"/>
    <w:rsid w:val="00071435"/>
    <w:rsid w:val="00073E6C"/>
    <w:rsid w:val="00077F9F"/>
    <w:rsid w:val="000864E3"/>
    <w:rsid w:val="00087010"/>
    <w:rsid w:val="00090833"/>
    <w:rsid w:val="000944F3"/>
    <w:rsid w:val="00095545"/>
    <w:rsid w:val="000A624F"/>
    <w:rsid w:val="000A6865"/>
    <w:rsid w:val="000B193D"/>
    <w:rsid w:val="000C4070"/>
    <w:rsid w:val="000D0958"/>
    <w:rsid w:val="000D19B1"/>
    <w:rsid w:val="000D3E1B"/>
    <w:rsid w:val="000D6E0E"/>
    <w:rsid w:val="000F0075"/>
    <w:rsid w:val="000F0699"/>
    <w:rsid w:val="000F1C4B"/>
    <w:rsid w:val="00102FF7"/>
    <w:rsid w:val="00103174"/>
    <w:rsid w:val="001106C5"/>
    <w:rsid w:val="00110E65"/>
    <w:rsid w:val="001145AD"/>
    <w:rsid w:val="001211F1"/>
    <w:rsid w:val="0012528D"/>
    <w:rsid w:val="00146A6E"/>
    <w:rsid w:val="001571A3"/>
    <w:rsid w:val="00161132"/>
    <w:rsid w:val="00173C0F"/>
    <w:rsid w:val="001742CD"/>
    <w:rsid w:val="001772F0"/>
    <w:rsid w:val="00181F0B"/>
    <w:rsid w:val="00184A59"/>
    <w:rsid w:val="0018537F"/>
    <w:rsid w:val="0019085E"/>
    <w:rsid w:val="001909A6"/>
    <w:rsid w:val="0019101E"/>
    <w:rsid w:val="00191F91"/>
    <w:rsid w:val="001A00A3"/>
    <w:rsid w:val="001A3288"/>
    <w:rsid w:val="001B057D"/>
    <w:rsid w:val="001B5FF3"/>
    <w:rsid w:val="001B690C"/>
    <w:rsid w:val="001B7461"/>
    <w:rsid w:val="001C6DF7"/>
    <w:rsid w:val="001D2E8E"/>
    <w:rsid w:val="001D4606"/>
    <w:rsid w:val="001D66A6"/>
    <w:rsid w:val="001E0D0C"/>
    <w:rsid w:val="001E2A10"/>
    <w:rsid w:val="001E4CFA"/>
    <w:rsid w:val="001E4D2A"/>
    <w:rsid w:val="001E6AA7"/>
    <w:rsid w:val="001E7994"/>
    <w:rsid w:val="001F4E7E"/>
    <w:rsid w:val="00205A38"/>
    <w:rsid w:val="00230853"/>
    <w:rsid w:val="00236F2D"/>
    <w:rsid w:val="002379FF"/>
    <w:rsid w:val="00240162"/>
    <w:rsid w:val="00240AE0"/>
    <w:rsid w:val="00246543"/>
    <w:rsid w:val="002470C7"/>
    <w:rsid w:val="00247370"/>
    <w:rsid w:val="00256036"/>
    <w:rsid w:val="00271AB1"/>
    <w:rsid w:val="002729D5"/>
    <w:rsid w:val="00272A3D"/>
    <w:rsid w:val="0028100E"/>
    <w:rsid w:val="00283598"/>
    <w:rsid w:val="0028373A"/>
    <w:rsid w:val="00284539"/>
    <w:rsid w:val="00284B8D"/>
    <w:rsid w:val="0029247A"/>
    <w:rsid w:val="002A1AB8"/>
    <w:rsid w:val="002A1C64"/>
    <w:rsid w:val="002A7233"/>
    <w:rsid w:val="002A779E"/>
    <w:rsid w:val="002B07CE"/>
    <w:rsid w:val="002B0EEE"/>
    <w:rsid w:val="002B1E76"/>
    <w:rsid w:val="002B4AD6"/>
    <w:rsid w:val="002B4DC1"/>
    <w:rsid w:val="002B59BF"/>
    <w:rsid w:val="002C2424"/>
    <w:rsid w:val="002C3771"/>
    <w:rsid w:val="002C3C19"/>
    <w:rsid w:val="002C53E8"/>
    <w:rsid w:val="002C675E"/>
    <w:rsid w:val="002C711F"/>
    <w:rsid w:val="002D2AA3"/>
    <w:rsid w:val="002D42B4"/>
    <w:rsid w:val="002D49AB"/>
    <w:rsid w:val="002D505C"/>
    <w:rsid w:val="002E4070"/>
    <w:rsid w:val="002F09E4"/>
    <w:rsid w:val="002F303D"/>
    <w:rsid w:val="002F4796"/>
    <w:rsid w:val="002F5104"/>
    <w:rsid w:val="00300C3D"/>
    <w:rsid w:val="00306BE7"/>
    <w:rsid w:val="0030754D"/>
    <w:rsid w:val="00311666"/>
    <w:rsid w:val="00321BE8"/>
    <w:rsid w:val="003270FD"/>
    <w:rsid w:val="00330673"/>
    <w:rsid w:val="00332910"/>
    <w:rsid w:val="00332A3F"/>
    <w:rsid w:val="00333AE5"/>
    <w:rsid w:val="00333C54"/>
    <w:rsid w:val="00340625"/>
    <w:rsid w:val="00341086"/>
    <w:rsid w:val="0034760B"/>
    <w:rsid w:val="0035386B"/>
    <w:rsid w:val="00355880"/>
    <w:rsid w:val="00356912"/>
    <w:rsid w:val="003570AC"/>
    <w:rsid w:val="00360B23"/>
    <w:rsid w:val="00365DEA"/>
    <w:rsid w:val="00366A63"/>
    <w:rsid w:val="00367559"/>
    <w:rsid w:val="00370C81"/>
    <w:rsid w:val="00370F19"/>
    <w:rsid w:val="00371C8A"/>
    <w:rsid w:val="00372370"/>
    <w:rsid w:val="00374CA9"/>
    <w:rsid w:val="00380171"/>
    <w:rsid w:val="00385958"/>
    <w:rsid w:val="00395438"/>
    <w:rsid w:val="00396B71"/>
    <w:rsid w:val="00397CF4"/>
    <w:rsid w:val="003A28E6"/>
    <w:rsid w:val="003A2D7C"/>
    <w:rsid w:val="003A541E"/>
    <w:rsid w:val="003A66AC"/>
    <w:rsid w:val="003B25E7"/>
    <w:rsid w:val="003B5989"/>
    <w:rsid w:val="003B6AA7"/>
    <w:rsid w:val="003B7351"/>
    <w:rsid w:val="003C364A"/>
    <w:rsid w:val="003D2034"/>
    <w:rsid w:val="003D2DE8"/>
    <w:rsid w:val="003E151E"/>
    <w:rsid w:val="003F3AF0"/>
    <w:rsid w:val="003F4799"/>
    <w:rsid w:val="003F5023"/>
    <w:rsid w:val="00400079"/>
    <w:rsid w:val="0040359D"/>
    <w:rsid w:val="00405474"/>
    <w:rsid w:val="0040591E"/>
    <w:rsid w:val="00410CEA"/>
    <w:rsid w:val="00414A85"/>
    <w:rsid w:val="004164EE"/>
    <w:rsid w:val="00422232"/>
    <w:rsid w:val="0042484E"/>
    <w:rsid w:val="004255B3"/>
    <w:rsid w:val="004306D7"/>
    <w:rsid w:val="00431B5B"/>
    <w:rsid w:val="00434B3A"/>
    <w:rsid w:val="00435EE8"/>
    <w:rsid w:val="0043604E"/>
    <w:rsid w:val="004377DB"/>
    <w:rsid w:val="00441F0E"/>
    <w:rsid w:val="0044384F"/>
    <w:rsid w:val="00445590"/>
    <w:rsid w:val="004477EF"/>
    <w:rsid w:val="0045046E"/>
    <w:rsid w:val="00450F01"/>
    <w:rsid w:val="00452E97"/>
    <w:rsid w:val="0045755F"/>
    <w:rsid w:val="0046031E"/>
    <w:rsid w:val="00462FA9"/>
    <w:rsid w:val="00463ED3"/>
    <w:rsid w:val="0047280C"/>
    <w:rsid w:val="00474FB9"/>
    <w:rsid w:val="00486C7C"/>
    <w:rsid w:val="00486FB3"/>
    <w:rsid w:val="00494356"/>
    <w:rsid w:val="004A58D0"/>
    <w:rsid w:val="004A5E00"/>
    <w:rsid w:val="004A68E8"/>
    <w:rsid w:val="004A768D"/>
    <w:rsid w:val="004B038D"/>
    <w:rsid w:val="004B0EF1"/>
    <w:rsid w:val="004B54AD"/>
    <w:rsid w:val="004B7527"/>
    <w:rsid w:val="004C0402"/>
    <w:rsid w:val="004C1740"/>
    <w:rsid w:val="004C6E47"/>
    <w:rsid w:val="004D2559"/>
    <w:rsid w:val="004E0EBF"/>
    <w:rsid w:val="004E11CE"/>
    <w:rsid w:val="004E16B9"/>
    <w:rsid w:val="004E614E"/>
    <w:rsid w:val="005003FC"/>
    <w:rsid w:val="00506B98"/>
    <w:rsid w:val="00507BAD"/>
    <w:rsid w:val="0051346C"/>
    <w:rsid w:val="00514E8F"/>
    <w:rsid w:val="0052249F"/>
    <w:rsid w:val="005231B1"/>
    <w:rsid w:val="00525454"/>
    <w:rsid w:val="00533DFE"/>
    <w:rsid w:val="00535C4F"/>
    <w:rsid w:val="0053652B"/>
    <w:rsid w:val="005510E6"/>
    <w:rsid w:val="00553D9C"/>
    <w:rsid w:val="005568EE"/>
    <w:rsid w:val="005609E5"/>
    <w:rsid w:val="00561D5F"/>
    <w:rsid w:val="00563B4A"/>
    <w:rsid w:val="00570A0B"/>
    <w:rsid w:val="00570C56"/>
    <w:rsid w:val="00570F7E"/>
    <w:rsid w:val="00571F4E"/>
    <w:rsid w:val="00572939"/>
    <w:rsid w:val="00573E3E"/>
    <w:rsid w:val="005741D0"/>
    <w:rsid w:val="00574A16"/>
    <w:rsid w:val="0057613C"/>
    <w:rsid w:val="00577E3F"/>
    <w:rsid w:val="005813A9"/>
    <w:rsid w:val="0058223C"/>
    <w:rsid w:val="00590E19"/>
    <w:rsid w:val="00592C8D"/>
    <w:rsid w:val="00597AAF"/>
    <w:rsid w:val="005A0CF1"/>
    <w:rsid w:val="005A3E72"/>
    <w:rsid w:val="005A4C35"/>
    <w:rsid w:val="005A54A5"/>
    <w:rsid w:val="005B09EB"/>
    <w:rsid w:val="005B36EC"/>
    <w:rsid w:val="005B74BA"/>
    <w:rsid w:val="005C1805"/>
    <w:rsid w:val="005C1E76"/>
    <w:rsid w:val="005C2E5E"/>
    <w:rsid w:val="005D6D47"/>
    <w:rsid w:val="005E0C8C"/>
    <w:rsid w:val="005E4A27"/>
    <w:rsid w:val="005E5044"/>
    <w:rsid w:val="005F037F"/>
    <w:rsid w:val="005F15C6"/>
    <w:rsid w:val="0060110F"/>
    <w:rsid w:val="00606B1D"/>
    <w:rsid w:val="00613524"/>
    <w:rsid w:val="0061581C"/>
    <w:rsid w:val="006237C0"/>
    <w:rsid w:val="006339B1"/>
    <w:rsid w:val="00637BF3"/>
    <w:rsid w:val="0064270D"/>
    <w:rsid w:val="00642C06"/>
    <w:rsid w:val="00653A15"/>
    <w:rsid w:val="00653CD2"/>
    <w:rsid w:val="006556F9"/>
    <w:rsid w:val="00656888"/>
    <w:rsid w:val="0066046A"/>
    <w:rsid w:val="00661BB9"/>
    <w:rsid w:val="0066324E"/>
    <w:rsid w:val="00663367"/>
    <w:rsid w:val="00663AD6"/>
    <w:rsid w:val="006713BC"/>
    <w:rsid w:val="006728C8"/>
    <w:rsid w:val="00677EE2"/>
    <w:rsid w:val="006809DE"/>
    <w:rsid w:val="0069021B"/>
    <w:rsid w:val="00693553"/>
    <w:rsid w:val="00695877"/>
    <w:rsid w:val="006A097F"/>
    <w:rsid w:val="006A49F7"/>
    <w:rsid w:val="006A72B0"/>
    <w:rsid w:val="006B1C6D"/>
    <w:rsid w:val="006B7E57"/>
    <w:rsid w:val="006C2F59"/>
    <w:rsid w:val="006C48AF"/>
    <w:rsid w:val="006C5E7C"/>
    <w:rsid w:val="006C7907"/>
    <w:rsid w:val="006D57AD"/>
    <w:rsid w:val="006E69F0"/>
    <w:rsid w:val="006E6FF1"/>
    <w:rsid w:val="006F5766"/>
    <w:rsid w:val="00707BB7"/>
    <w:rsid w:val="007105BD"/>
    <w:rsid w:val="00710880"/>
    <w:rsid w:val="00714135"/>
    <w:rsid w:val="00714AA7"/>
    <w:rsid w:val="0071580B"/>
    <w:rsid w:val="007161BB"/>
    <w:rsid w:val="007249F6"/>
    <w:rsid w:val="00727848"/>
    <w:rsid w:val="00732FE0"/>
    <w:rsid w:val="00740161"/>
    <w:rsid w:val="0074058E"/>
    <w:rsid w:val="00750359"/>
    <w:rsid w:val="007504A8"/>
    <w:rsid w:val="007525F9"/>
    <w:rsid w:val="00752A29"/>
    <w:rsid w:val="0075339D"/>
    <w:rsid w:val="0076116A"/>
    <w:rsid w:val="007618DC"/>
    <w:rsid w:val="00762E0C"/>
    <w:rsid w:val="00764E58"/>
    <w:rsid w:val="00764E6F"/>
    <w:rsid w:val="00766B98"/>
    <w:rsid w:val="00776B1A"/>
    <w:rsid w:val="00781AED"/>
    <w:rsid w:val="00784585"/>
    <w:rsid w:val="00785ABD"/>
    <w:rsid w:val="00785D9C"/>
    <w:rsid w:val="00786316"/>
    <w:rsid w:val="00786561"/>
    <w:rsid w:val="00787BB5"/>
    <w:rsid w:val="00792DBF"/>
    <w:rsid w:val="00795B42"/>
    <w:rsid w:val="007A1297"/>
    <w:rsid w:val="007A2DEF"/>
    <w:rsid w:val="007A44FB"/>
    <w:rsid w:val="007A62F3"/>
    <w:rsid w:val="007B23B2"/>
    <w:rsid w:val="007B3EB3"/>
    <w:rsid w:val="007B5E89"/>
    <w:rsid w:val="007D1BB0"/>
    <w:rsid w:val="007D364A"/>
    <w:rsid w:val="007D376A"/>
    <w:rsid w:val="007D4A95"/>
    <w:rsid w:val="007D7473"/>
    <w:rsid w:val="007E04BC"/>
    <w:rsid w:val="007E0886"/>
    <w:rsid w:val="007E23D1"/>
    <w:rsid w:val="007E2BA9"/>
    <w:rsid w:val="007E312A"/>
    <w:rsid w:val="007E563D"/>
    <w:rsid w:val="007E6179"/>
    <w:rsid w:val="007F3980"/>
    <w:rsid w:val="007F469A"/>
    <w:rsid w:val="007F491E"/>
    <w:rsid w:val="007F67F2"/>
    <w:rsid w:val="007F786D"/>
    <w:rsid w:val="007F7F1E"/>
    <w:rsid w:val="00800562"/>
    <w:rsid w:val="0080148E"/>
    <w:rsid w:val="00803B03"/>
    <w:rsid w:val="008047B4"/>
    <w:rsid w:val="008104CA"/>
    <w:rsid w:val="00811221"/>
    <w:rsid w:val="0081581B"/>
    <w:rsid w:val="00822AC2"/>
    <w:rsid w:val="00822E31"/>
    <w:rsid w:val="00823931"/>
    <w:rsid w:val="00823B1F"/>
    <w:rsid w:val="008337AE"/>
    <w:rsid w:val="00833915"/>
    <w:rsid w:val="008433BB"/>
    <w:rsid w:val="00845C23"/>
    <w:rsid w:val="00846E06"/>
    <w:rsid w:val="00856BEE"/>
    <w:rsid w:val="008639A9"/>
    <w:rsid w:val="00871726"/>
    <w:rsid w:val="00871C81"/>
    <w:rsid w:val="00877D9F"/>
    <w:rsid w:val="00884CE7"/>
    <w:rsid w:val="008A0EBC"/>
    <w:rsid w:val="008A4128"/>
    <w:rsid w:val="008B202A"/>
    <w:rsid w:val="008B2152"/>
    <w:rsid w:val="008B3485"/>
    <w:rsid w:val="008C175E"/>
    <w:rsid w:val="008C1D38"/>
    <w:rsid w:val="008C281A"/>
    <w:rsid w:val="008C2C88"/>
    <w:rsid w:val="008C419E"/>
    <w:rsid w:val="008C6C7E"/>
    <w:rsid w:val="008D0707"/>
    <w:rsid w:val="008D142E"/>
    <w:rsid w:val="008D3BE7"/>
    <w:rsid w:val="008D5BA0"/>
    <w:rsid w:val="008E1A78"/>
    <w:rsid w:val="008E2CC0"/>
    <w:rsid w:val="008E2F84"/>
    <w:rsid w:val="008E338E"/>
    <w:rsid w:val="008E687E"/>
    <w:rsid w:val="008E7BC7"/>
    <w:rsid w:val="008F1BA1"/>
    <w:rsid w:val="00901A7C"/>
    <w:rsid w:val="00901D18"/>
    <w:rsid w:val="00902BDA"/>
    <w:rsid w:val="0091164A"/>
    <w:rsid w:val="00914CA8"/>
    <w:rsid w:val="00914CEF"/>
    <w:rsid w:val="00916AB9"/>
    <w:rsid w:val="009218F4"/>
    <w:rsid w:val="009240DB"/>
    <w:rsid w:val="00924420"/>
    <w:rsid w:val="00927262"/>
    <w:rsid w:val="00927FB4"/>
    <w:rsid w:val="009329F2"/>
    <w:rsid w:val="009341F3"/>
    <w:rsid w:val="0093633B"/>
    <w:rsid w:val="0094409E"/>
    <w:rsid w:val="00945A6C"/>
    <w:rsid w:val="00953D92"/>
    <w:rsid w:val="009612D5"/>
    <w:rsid w:val="00962109"/>
    <w:rsid w:val="009627EE"/>
    <w:rsid w:val="0096292A"/>
    <w:rsid w:val="00965039"/>
    <w:rsid w:val="0096592B"/>
    <w:rsid w:val="00967553"/>
    <w:rsid w:val="00973838"/>
    <w:rsid w:val="00982668"/>
    <w:rsid w:val="009826C3"/>
    <w:rsid w:val="00987F3B"/>
    <w:rsid w:val="009914D7"/>
    <w:rsid w:val="009916EC"/>
    <w:rsid w:val="00991C95"/>
    <w:rsid w:val="00993887"/>
    <w:rsid w:val="00996276"/>
    <w:rsid w:val="009A14BE"/>
    <w:rsid w:val="009A1D9E"/>
    <w:rsid w:val="009A4B90"/>
    <w:rsid w:val="009A5883"/>
    <w:rsid w:val="009B1108"/>
    <w:rsid w:val="009B2115"/>
    <w:rsid w:val="009B7ED7"/>
    <w:rsid w:val="009C24E3"/>
    <w:rsid w:val="009D1594"/>
    <w:rsid w:val="009D5F32"/>
    <w:rsid w:val="009D65E1"/>
    <w:rsid w:val="009E481C"/>
    <w:rsid w:val="009E6215"/>
    <w:rsid w:val="009E6412"/>
    <w:rsid w:val="009E70C9"/>
    <w:rsid w:val="009F1A1C"/>
    <w:rsid w:val="009F1BBF"/>
    <w:rsid w:val="009F21B0"/>
    <w:rsid w:val="009F6522"/>
    <w:rsid w:val="00A019D0"/>
    <w:rsid w:val="00A02263"/>
    <w:rsid w:val="00A0268C"/>
    <w:rsid w:val="00A03206"/>
    <w:rsid w:val="00A04A0A"/>
    <w:rsid w:val="00A05938"/>
    <w:rsid w:val="00A11A2A"/>
    <w:rsid w:val="00A1523E"/>
    <w:rsid w:val="00A15AB3"/>
    <w:rsid w:val="00A22797"/>
    <w:rsid w:val="00A253AC"/>
    <w:rsid w:val="00A26B2B"/>
    <w:rsid w:val="00A328D9"/>
    <w:rsid w:val="00A42055"/>
    <w:rsid w:val="00A452DA"/>
    <w:rsid w:val="00A46282"/>
    <w:rsid w:val="00A500F4"/>
    <w:rsid w:val="00A50721"/>
    <w:rsid w:val="00A510C4"/>
    <w:rsid w:val="00A51A01"/>
    <w:rsid w:val="00A528F2"/>
    <w:rsid w:val="00A617E0"/>
    <w:rsid w:val="00A61DAD"/>
    <w:rsid w:val="00A62443"/>
    <w:rsid w:val="00A63AB2"/>
    <w:rsid w:val="00A64DE1"/>
    <w:rsid w:val="00A67AEB"/>
    <w:rsid w:val="00A71D69"/>
    <w:rsid w:val="00A761B0"/>
    <w:rsid w:val="00A80FC4"/>
    <w:rsid w:val="00A83320"/>
    <w:rsid w:val="00AA2463"/>
    <w:rsid w:val="00AA39D3"/>
    <w:rsid w:val="00AA3B71"/>
    <w:rsid w:val="00AA52E5"/>
    <w:rsid w:val="00AA6E4F"/>
    <w:rsid w:val="00AB395F"/>
    <w:rsid w:val="00AB3D3A"/>
    <w:rsid w:val="00AB4CA5"/>
    <w:rsid w:val="00AC3C0B"/>
    <w:rsid w:val="00AC6DB8"/>
    <w:rsid w:val="00AD0B50"/>
    <w:rsid w:val="00AE1120"/>
    <w:rsid w:val="00AE1EF5"/>
    <w:rsid w:val="00AF72F6"/>
    <w:rsid w:val="00B00CDF"/>
    <w:rsid w:val="00B03E89"/>
    <w:rsid w:val="00B043AD"/>
    <w:rsid w:val="00B060E4"/>
    <w:rsid w:val="00B10B33"/>
    <w:rsid w:val="00B116C4"/>
    <w:rsid w:val="00B222DA"/>
    <w:rsid w:val="00B2503D"/>
    <w:rsid w:val="00B304A9"/>
    <w:rsid w:val="00B44EBC"/>
    <w:rsid w:val="00B53E10"/>
    <w:rsid w:val="00B53E76"/>
    <w:rsid w:val="00B54393"/>
    <w:rsid w:val="00B54A92"/>
    <w:rsid w:val="00B56B55"/>
    <w:rsid w:val="00B5704C"/>
    <w:rsid w:val="00B60935"/>
    <w:rsid w:val="00B670C5"/>
    <w:rsid w:val="00B67EA6"/>
    <w:rsid w:val="00B75CE2"/>
    <w:rsid w:val="00B763A7"/>
    <w:rsid w:val="00B83AD1"/>
    <w:rsid w:val="00B84796"/>
    <w:rsid w:val="00B86429"/>
    <w:rsid w:val="00B87EEA"/>
    <w:rsid w:val="00B9032B"/>
    <w:rsid w:val="00B93526"/>
    <w:rsid w:val="00B96E28"/>
    <w:rsid w:val="00BA1547"/>
    <w:rsid w:val="00BA1C86"/>
    <w:rsid w:val="00BA2131"/>
    <w:rsid w:val="00BA59FB"/>
    <w:rsid w:val="00BB17DD"/>
    <w:rsid w:val="00BB330F"/>
    <w:rsid w:val="00BB33B4"/>
    <w:rsid w:val="00BB3DE2"/>
    <w:rsid w:val="00BB6D18"/>
    <w:rsid w:val="00BC44D8"/>
    <w:rsid w:val="00BD08C8"/>
    <w:rsid w:val="00BD28F0"/>
    <w:rsid w:val="00BE5DB7"/>
    <w:rsid w:val="00BF1395"/>
    <w:rsid w:val="00BF2867"/>
    <w:rsid w:val="00BF4816"/>
    <w:rsid w:val="00BF4F20"/>
    <w:rsid w:val="00BF6671"/>
    <w:rsid w:val="00C004AB"/>
    <w:rsid w:val="00C027CB"/>
    <w:rsid w:val="00C05993"/>
    <w:rsid w:val="00C05B41"/>
    <w:rsid w:val="00C06339"/>
    <w:rsid w:val="00C071C1"/>
    <w:rsid w:val="00C107F3"/>
    <w:rsid w:val="00C17B38"/>
    <w:rsid w:val="00C17C79"/>
    <w:rsid w:val="00C2161B"/>
    <w:rsid w:val="00C21783"/>
    <w:rsid w:val="00C30055"/>
    <w:rsid w:val="00C40EFB"/>
    <w:rsid w:val="00C4117B"/>
    <w:rsid w:val="00C46529"/>
    <w:rsid w:val="00C63CB9"/>
    <w:rsid w:val="00C66206"/>
    <w:rsid w:val="00C70462"/>
    <w:rsid w:val="00C7101E"/>
    <w:rsid w:val="00C73901"/>
    <w:rsid w:val="00C7428F"/>
    <w:rsid w:val="00C76C4D"/>
    <w:rsid w:val="00C77630"/>
    <w:rsid w:val="00C80459"/>
    <w:rsid w:val="00C83EDE"/>
    <w:rsid w:val="00C83F86"/>
    <w:rsid w:val="00C86AFE"/>
    <w:rsid w:val="00C87D57"/>
    <w:rsid w:val="00C93423"/>
    <w:rsid w:val="00C94AC7"/>
    <w:rsid w:val="00C95E86"/>
    <w:rsid w:val="00C96495"/>
    <w:rsid w:val="00CA4685"/>
    <w:rsid w:val="00CA751C"/>
    <w:rsid w:val="00CB106C"/>
    <w:rsid w:val="00CB34AB"/>
    <w:rsid w:val="00CC4D35"/>
    <w:rsid w:val="00CC69AF"/>
    <w:rsid w:val="00CD65A0"/>
    <w:rsid w:val="00CF2978"/>
    <w:rsid w:val="00CF3E36"/>
    <w:rsid w:val="00CF7613"/>
    <w:rsid w:val="00D01B6E"/>
    <w:rsid w:val="00D032A1"/>
    <w:rsid w:val="00D03CDC"/>
    <w:rsid w:val="00D049A4"/>
    <w:rsid w:val="00D079E6"/>
    <w:rsid w:val="00D10206"/>
    <w:rsid w:val="00D1735D"/>
    <w:rsid w:val="00D173B8"/>
    <w:rsid w:val="00D17429"/>
    <w:rsid w:val="00D208C1"/>
    <w:rsid w:val="00D26BDE"/>
    <w:rsid w:val="00D32201"/>
    <w:rsid w:val="00D3381E"/>
    <w:rsid w:val="00D35D31"/>
    <w:rsid w:val="00D41F40"/>
    <w:rsid w:val="00D451B6"/>
    <w:rsid w:val="00D65197"/>
    <w:rsid w:val="00D70143"/>
    <w:rsid w:val="00D7458E"/>
    <w:rsid w:val="00D74FB0"/>
    <w:rsid w:val="00D75512"/>
    <w:rsid w:val="00D773F9"/>
    <w:rsid w:val="00D8138B"/>
    <w:rsid w:val="00D83E4F"/>
    <w:rsid w:val="00D86833"/>
    <w:rsid w:val="00D86B4F"/>
    <w:rsid w:val="00D92DE7"/>
    <w:rsid w:val="00D9747C"/>
    <w:rsid w:val="00D97BD7"/>
    <w:rsid w:val="00DB067A"/>
    <w:rsid w:val="00DB1480"/>
    <w:rsid w:val="00DB5108"/>
    <w:rsid w:val="00DB52ED"/>
    <w:rsid w:val="00DC3265"/>
    <w:rsid w:val="00DC4484"/>
    <w:rsid w:val="00DC4E9D"/>
    <w:rsid w:val="00DC577D"/>
    <w:rsid w:val="00DD1DCB"/>
    <w:rsid w:val="00DD4CDF"/>
    <w:rsid w:val="00DD6A95"/>
    <w:rsid w:val="00DD7B59"/>
    <w:rsid w:val="00DE0C20"/>
    <w:rsid w:val="00DE10D5"/>
    <w:rsid w:val="00DF4618"/>
    <w:rsid w:val="00DF48EA"/>
    <w:rsid w:val="00E06635"/>
    <w:rsid w:val="00E06B26"/>
    <w:rsid w:val="00E121B7"/>
    <w:rsid w:val="00E22981"/>
    <w:rsid w:val="00E232E5"/>
    <w:rsid w:val="00E23787"/>
    <w:rsid w:val="00E23DDB"/>
    <w:rsid w:val="00E258C2"/>
    <w:rsid w:val="00E355E3"/>
    <w:rsid w:val="00E35AF6"/>
    <w:rsid w:val="00E424EA"/>
    <w:rsid w:val="00E43B1F"/>
    <w:rsid w:val="00E441F3"/>
    <w:rsid w:val="00E45528"/>
    <w:rsid w:val="00E463B6"/>
    <w:rsid w:val="00E47503"/>
    <w:rsid w:val="00E5226C"/>
    <w:rsid w:val="00E54CB6"/>
    <w:rsid w:val="00E55F00"/>
    <w:rsid w:val="00E635DE"/>
    <w:rsid w:val="00E63FA5"/>
    <w:rsid w:val="00E6488D"/>
    <w:rsid w:val="00E6523A"/>
    <w:rsid w:val="00E66898"/>
    <w:rsid w:val="00E70B8D"/>
    <w:rsid w:val="00E81D2B"/>
    <w:rsid w:val="00E85BAB"/>
    <w:rsid w:val="00E94BAF"/>
    <w:rsid w:val="00EA1704"/>
    <w:rsid w:val="00EA2765"/>
    <w:rsid w:val="00EA344C"/>
    <w:rsid w:val="00EA4322"/>
    <w:rsid w:val="00EA4F7D"/>
    <w:rsid w:val="00EB3772"/>
    <w:rsid w:val="00EB4CCF"/>
    <w:rsid w:val="00EC0A58"/>
    <w:rsid w:val="00EC310D"/>
    <w:rsid w:val="00EC3498"/>
    <w:rsid w:val="00EC3642"/>
    <w:rsid w:val="00EC5D95"/>
    <w:rsid w:val="00ED6ABE"/>
    <w:rsid w:val="00EE58E8"/>
    <w:rsid w:val="00EE6725"/>
    <w:rsid w:val="00EE6D14"/>
    <w:rsid w:val="00EF23A1"/>
    <w:rsid w:val="00EF7DA2"/>
    <w:rsid w:val="00F0140C"/>
    <w:rsid w:val="00F02FF5"/>
    <w:rsid w:val="00F036ED"/>
    <w:rsid w:val="00F06A81"/>
    <w:rsid w:val="00F07036"/>
    <w:rsid w:val="00F077DC"/>
    <w:rsid w:val="00F13B28"/>
    <w:rsid w:val="00F17141"/>
    <w:rsid w:val="00F21584"/>
    <w:rsid w:val="00F23EBB"/>
    <w:rsid w:val="00F24EE5"/>
    <w:rsid w:val="00F25FED"/>
    <w:rsid w:val="00F36574"/>
    <w:rsid w:val="00F37FA5"/>
    <w:rsid w:val="00F41086"/>
    <w:rsid w:val="00F44867"/>
    <w:rsid w:val="00F4549D"/>
    <w:rsid w:val="00F507D1"/>
    <w:rsid w:val="00F52319"/>
    <w:rsid w:val="00F52A54"/>
    <w:rsid w:val="00F52FA5"/>
    <w:rsid w:val="00F6029D"/>
    <w:rsid w:val="00F621C2"/>
    <w:rsid w:val="00F62999"/>
    <w:rsid w:val="00F67E32"/>
    <w:rsid w:val="00F72D25"/>
    <w:rsid w:val="00F7389B"/>
    <w:rsid w:val="00F81493"/>
    <w:rsid w:val="00F90D5A"/>
    <w:rsid w:val="00F91803"/>
    <w:rsid w:val="00F924FC"/>
    <w:rsid w:val="00F93671"/>
    <w:rsid w:val="00FA01A5"/>
    <w:rsid w:val="00FA6C66"/>
    <w:rsid w:val="00FA6FE3"/>
    <w:rsid w:val="00FB1989"/>
    <w:rsid w:val="00FB67A8"/>
    <w:rsid w:val="00FC6D80"/>
    <w:rsid w:val="00FD535B"/>
    <w:rsid w:val="00FE2D4A"/>
    <w:rsid w:val="00FF09AA"/>
    <w:rsid w:val="00FF11D3"/>
    <w:rsid w:val="00FF1E14"/>
    <w:rsid w:val="00FF3C61"/>
    <w:rsid w:val="00FF5C68"/>
    <w:rsid w:val="00FF651E"/>
    <w:rsid w:val="00FF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6339B"/>
  <w15:docId w15:val="{F2D85996-B859-45CC-B5BF-7A35348E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036"/>
    <w:rPr>
      <w:rFonts w:ascii="Constantia" w:hAnsi="Constantia"/>
      <w:lang w:val="nl-NL"/>
    </w:rPr>
  </w:style>
  <w:style w:type="paragraph" w:styleId="Heading1">
    <w:name w:val="heading 1"/>
    <w:basedOn w:val="Normal"/>
    <w:next w:val="Normal"/>
    <w:link w:val="Heading1Char"/>
    <w:uiPriority w:val="9"/>
    <w:qFormat/>
    <w:rsid w:val="00B53E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53E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E0D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2A"/>
    <w:rPr>
      <w:rFonts w:ascii="Tahoma" w:hAnsi="Tahoma" w:cs="Tahoma"/>
      <w:sz w:val="16"/>
      <w:szCs w:val="16"/>
      <w:lang w:val="nl-NL"/>
    </w:rPr>
  </w:style>
  <w:style w:type="paragraph" w:styleId="Header">
    <w:name w:val="header"/>
    <w:basedOn w:val="Normal"/>
    <w:link w:val="HeaderChar"/>
    <w:uiPriority w:val="99"/>
    <w:unhideWhenUsed/>
    <w:rsid w:val="00C05B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B41"/>
    <w:rPr>
      <w:rFonts w:ascii="Constantia" w:hAnsi="Constantia"/>
      <w:lang w:val="nl-NL"/>
    </w:rPr>
  </w:style>
  <w:style w:type="paragraph" w:styleId="Footer">
    <w:name w:val="footer"/>
    <w:basedOn w:val="Normal"/>
    <w:link w:val="FooterChar"/>
    <w:uiPriority w:val="99"/>
    <w:unhideWhenUsed/>
    <w:rsid w:val="00C05B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B41"/>
    <w:rPr>
      <w:rFonts w:ascii="Constantia" w:hAnsi="Constantia"/>
      <w:lang w:val="nl-NL"/>
    </w:rPr>
  </w:style>
  <w:style w:type="character" w:customStyle="1" w:styleId="Heading1Char">
    <w:name w:val="Heading 1 Char"/>
    <w:basedOn w:val="DefaultParagraphFont"/>
    <w:link w:val="Heading1"/>
    <w:uiPriority w:val="9"/>
    <w:rsid w:val="00B53E10"/>
    <w:rPr>
      <w:rFonts w:asciiTheme="majorHAnsi" w:eastAsiaTheme="majorEastAsia" w:hAnsiTheme="majorHAnsi" w:cstheme="majorBidi"/>
      <w:color w:val="365F91" w:themeColor="accent1" w:themeShade="BF"/>
      <w:sz w:val="32"/>
      <w:szCs w:val="32"/>
      <w:lang w:val="nl-NL"/>
    </w:rPr>
  </w:style>
  <w:style w:type="character" w:customStyle="1" w:styleId="Heading2Char">
    <w:name w:val="Heading 2 Char"/>
    <w:basedOn w:val="DefaultParagraphFont"/>
    <w:link w:val="Heading2"/>
    <w:uiPriority w:val="9"/>
    <w:rsid w:val="00B53E10"/>
    <w:rPr>
      <w:rFonts w:asciiTheme="majorHAnsi" w:eastAsiaTheme="majorEastAsia" w:hAnsiTheme="majorHAnsi" w:cstheme="majorBidi"/>
      <w:color w:val="365F91" w:themeColor="accent1" w:themeShade="BF"/>
      <w:sz w:val="26"/>
      <w:szCs w:val="26"/>
      <w:lang w:val="nl-NL"/>
    </w:rPr>
  </w:style>
  <w:style w:type="character" w:styleId="Hyperlink">
    <w:name w:val="Hyperlink"/>
    <w:basedOn w:val="DefaultParagraphFont"/>
    <w:uiPriority w:val="99"/>
    <w:unhideWhenUsed/>
    <w:rsid w:val="00B53E10"/>
    <w:rPr>
      <w:color w:val="0000FF" w:themeColor="hyperlink"/>
      <w:u w:val="single"/>
    </w:rPr>
  </w:style>
  <w:style w:type="paragraph" w:styleId="Bibliography">
    <w:name w:val="Bibliography"/>
    <w:basedOn w:val="Normal"/>
    <w:next w:val="Normal"/>
    <w:uiPriority w:val="37"/>
    <w:unhideWhenUsed/>
    <w:rsid w:val="00B53E10"/>
  </w:style>
  <w:style w:type="paragraph" w:styleId="ListParagraph">
    <w:name w:val="List Paragraph"/>
    <w:basedOn w:val="Normal"/>
    <w:uiPriority w:val="34"/>
    <w:qFormat/>
    <w:rsid w:val="00B53E10"/>
    <w:pPr>
      <w:spacing w:after="160" w:line="259" w:lineRule="auto"/>
      <w:ind w:left="720"/>
      <w:contextualSpacing/>
    </w:pPr>
    <w:rPr>
      <w:rFonts w:asciiTheme="minorHAnsi" w:hAnsiTheme="minorHAnsi"/>
    </w:rPr>
  </w:style>
  <w:style w:type="paragraph" w:styleId="IntenseQuote">
    <w:name w:val="Intense Quote"/>
    <w:basedOn w:val="Normal"/>
    <w:next w:val="Normal"/>
    <w:link w:val="IntenseQuoteChar"/>
    <w:uiPriority w:val="30"/>
    <w:qFormat/>
    <w:rsid w:val="00B53E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53E10"/>
    <w:rPr>
      <w:rFonts w:ascii="Constantia" w:hAnsi="Constantia"/>
      <w:i/>
      <w:iCs/>
      <w:color w:val="4F81BD" w:themeColor="accent1"/>
      <w:lang w:val="nl-NL"/>
    </w:rPr>
  </w:style>
  <w:style w:type="character" w:styleId="PlaceholderText">
    <w:name w:val="Placeholder Text"/>
    <w:basedOn w:val="DefaultParagraphFont"/>
    <w:uiPriority w:val="99"/>
    <w:semiHidden/>
    <w:rsid w:val="0035386B"/>
    <w:rPr>
      <w:color w:val="808080"/>
    </w:rPr>
  </w:style>
  <w:style w:type="paragraph" w:styleId="TOCHeading">
    <w:name w:val="TOC Heading"/>
    <w:basedOn w:val="Heading1"/>
    <w:next w:val="Normal"/>
    <w:uiPriority w:val="39"/>
    <w:unhideWhenUsed/>
    <w:qFormat/>
    <w:rsid w:val="00DD1DCB"/>
    <w:pPr>
      <w:spacing w:line="259" w:lineRule="auto"/>
      <w:outlineLvl w:val="9"/>
    </w:pPr>
    <w:rPr>
      <w:lang w:eastAsia="nl-NL"/>
    </w:rPr>
  </w:style>
  <w:style w:type="paragraph" w:styleId="TOC2">
    <w:name w:val="toc 2"/>
    <w:basedOn w:val="Normal"/>
    <w:next w:val="Normal"/>
    <w:autoRedefine/>
    <w:uiPriority w:val="39"/>
    <w:unhideWhenUsed/>
    <w:rsid w:val="00DD1DCB"/>
    <w:pPr>
      <w:spacing w:after="100" w:line="259" w:lineRule="auto"/>
      <w:ind w:left="220"/>
    </w:pPr>
    <w:rPr>
      <w:rFonts w:asciiTheme="minorHAnsi" w:eastAsiaTheme="minorEastAsia" w:hAnsiTheme="minorHAnsi" w:cs="Times New Roman"/>
      <w:lang w:eastAsia="nl-NL"/>
    </w:rPr>
  </w:style>
  <w:style w:type="paragraph" w:styleId="TOC1">
    <w:name w:val="toc 1"/>
    <w:basedOn w:val="Normal"/>
    <w:next w:val="Normal"/>
    <w:autoRedefine/>
    <w:uiPriority w:val="39"/>
    <w:unhideWhenUsed/>
    <w:rsid w:val="00DD1DCB"/>
    <w:pPr>
      <w:spacing w:after="100" w:line="259" w:lineRule="auto"/>
    </w:pPr>
    <w:rPr>
      <w:rFonts w:asciiTheme="minorHAnsi" w:eastAsiaTheme="minorEastAsia" w:hAnsiTheme="minorHAnsi" w:cs="Times New Roman"/>
      <w:lang w:eastAsia="nl-NL"/>
    </w:rPr>
  </w:style>
  <w:style w:type="paragraph" w:styleId="TOC3">
    <w:name w:val="toc 3"/>
    <w:basedOn w:val="Normal"/>
    <w:next w:val="Normal"/>
    <w:autoRedefine/>
    <w:uiPriority w:val="39"/>
    <w:unhideWhenUsed/>
    <w:rsid w:val="00DD1DCB"/>
    <w:pPr>
      <w:spacing w:after="100" w:line="259" w:lineRule="auto"/>
      <w:ind w:left="440"/>
    </w:pPr>
    <w:rPr>
      <w:rFonts w:asciiTheme="minorHAnsi" w:eastAsiaTheme="minorEastAsia" w:hAnsiTheme="minorHAnsi" w:cs="Times New Roman"/>
      <w:lang w:eastAsia="nl-NL"/>
    </w:rPr>
  </w:style>
  <w:style w:type="character" w:styleId="UnresolvedMention">
    <w:name w:val="Unresolved Mention"/>
    <w:basedOn w:val="DefaultParagraphFont"/>
    <w:uiPriority w:val="99"/>
    <w:semiHidden/>
    <w:unhideWhenUsed/>
    <w:rsid w:val="007D7473"/>
    <w:rPr>
      <w:color w:val="605E5C"/>
      <w:shd w:val="clear" w:color="auto" w:fill="E1DFDD"/>
    </w:rPr>
  </w:style>
  <w:style w:type="character" w:styleId="FollowedHyperlink">
    <w:name w:val="FollowedHyperlink"/>
    <w:basedOn w:val="DefaultParagraphFont"/>
    <w:uiPriority w:val="99"/>
    <w:semiHidden/>
    <w:unhideWhenUsed/>
    <w:rsid w:val="00F41086"/>
    <w:rPr>
      <w:color w:val="800080" w:themeColor="followedHyperlink"/>
      <w:u w:val="single"/>
    </w:rPr>
  </w:style>
  <w:style w:type="character" w:customStyle="1" w:styleId="Heading3Char">
    <w:name w:val="Heading 3 Char"/>
    <w:basedOn w:val="DefaultParagraphFont"/>
    <w:link w:val="Heading3"/>
    <w:uiPriority w:val="9"/>
    <w:semiHidden/>
    <w:rsid w:val="001E0D0C"/>
    <w:rPr>
      <w:rFonts w:asciiTheme="majorHAnsi" w:eastAsiaTheme="majorEastAsia" w:hAnsiTheme="majorHAnsi" w:cstheme="majorBidi"/>
      <w:color w:val="243F60" w:themeColor="accent1" w:themeShade="7F"/>
      <w:sz w:val="24"/>
      <w:szCs w:val="24"/>
      <w:lang w:val="nl-NL"/>
    </w:rPr>
  </w:style>
  <w:style w:type="paragraph" w:styleId="NoSpacing">
    <w:name w:val="No Spacing"/>
    <w:uiPriority w:val="1"/>
    <w:qFormat/>
    <w:rsid w:val="001E0D0C"/>
    <w:pPr>
      <w:spacing w:after="0" w:line="240" w:lineRule="auto"/>
    </w:pPr>
    <w:rPr>
      <w:rFonts w:ascii="Constantia" w:hAnsi="Constantia"/>
      <w:lang w:val="nl-NL"/>
    </w:rPr>
  </w:style>
  <w:style w:type="paragraph" w:styleId="NormalWeb">
    <w:name w:val="Normal (Web)"/>
    <w:basedOn w:val="Normal"/>
    <w:uiPriority w:val="99"/>
    <w:semiHidden/>
    <w:unhideWhenUsed/>
    <w:rsid w:val="0069021B"/>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5215">
      <w:bodyDiv w:val="1"/>
      <w:marLeft w:val="0"/>
      <w:marRight w:val="0"/>
      <w:marTop w:val="0"/>
      <w:marBottom w:val="0"/>
      <w:divBdr>
        <w:top w:val="none" w:sz="0" w:space="0" w:color="auto"/>
        <w:left w:val="none" w:sz="0" w:space="0" w:color="auto"/>
        <w:bottom w:val="none" w:sz="0" w:space="0" w:color="auto"/>
        <w:right w:val="none" w:sz="0" w:space="0" w:color="auto"/>
      </w:divBdr>
    </w:div>
    <w:div w:id="79106587">
      <w:bodyDiv w:val="1"/>
      <w:marLeft w:val="0"/>
      <w:marRight w:val="0"/>
      <w:marTop w:val="0"/>
      <w:marBottom w:val="0"/>
      <w:divBdr>
        <w:top w:val="none" w:sz="0" w:space="0" w:color="auto"/>
        <w:left w:val="none" w:sz="0" w:space="0" w:color="auto"/>
        <w:bottom w:val="none" w:sz="0" w:space="0" w:color="auto"/>
        <w:right w:val="none" w:sz="0" w:space="0" w:color="auto"/>
      </w:divBdr>
    </w:div>
    <w:div w:id="101464306">
      <w:bodyDiv w:val="1"/>
      <w:marLeft w:val="0"/>
      <w:marRight w:val="0"/>
      <w:marTop w:val="0"/>
      <w:marBottom w:val="0"/>
      <w:divBdr>
        <w:top w:val="none" w:sz="0" w:space="0" w:color="auto"/>
        <w:left w:val="none" w:sz="0" w:space="0" w:color="auto"/>
        <w:bottom w:val="none" w:sz="0" w:space="0" w:color="auto"/>
        <w:right w:val="none" w:sz="0" w:space="0" w:color="auto"/>
      </w:divBdr>
    </w:div>
    <w:div w:id="207493163">
      <w:bodyDiv w:val="1"/>
      <w:marLeft w:val="0"/>
      <w:marRight w:val="0"/>
      <w:marTop w:val="0"/>
      <w:marBottom w:val="0"/>
      <w:divBdr>
        <w:top w:val="none" w:sz="0" w:space="0" w:color="auto"/>
        <w:left w:val="none" w:sz="0" w:space="0" w:color="auto"/>
        <w:bottom w:val="none" w:sz="0" w:space="0" w:color="auto"/>
        <w:right w:val="none" w:sz="0" w:space="0" w:color="auto"/>
      </w:divBdr>
    </w:div>
    <w:div w:id="234438799">
      <w:bodyDiv w:val="1"/>
      <w:marLeft w:val="0"/>
      <w:marRight w:val="0"/>
      <w:marTop w:val="0"/>
      <w:marBottom w:val="0"/>
      <w:divBdr>
        <w:top w:val="none" w:sz="0" w:space="0" w:color="auto"/>
        <w:left w:val="none" w:sz="0" w:space="0" w:color="auto"/>
        <w:bottom w:val="none" w:sz="0" w:space="0" w:color="auto"/>
        <w:right w:val="none" w:sz="0" w:space="0" w:color="auto"/>
      </w:divBdr>
    </w:div>
    <w:div w:id="269314846">
      <w:bodyDiv w:val="1"/>
      <w:marLeft w:val="0"/>
      <w:marRight w:val="0"/>
      <w:marTop w:val="0"/>
      <w:marBottom w:val="0"/>
      <w:divBdr>
        <w:top w:val="none" w:sz="0" w:space="0" w:color="auto"/>
        <w:left w:val="none" w:sz="0" w:space="0" w:color="auto"/>
        <w:bottom w:val="none" w:sz="0" w:space="0" w:color="auto"/>
        <w:right w:val="none" w:sz="0" w:space="0" w:color="auto"/>
      </w:divBdr>
    </w:div>
    <w:div w:id="318269942">
      <w:bodyDiv w:val="1"/>
      <w:marLeft w:val="0"/>
      <w:marRight w:val="0"/>
      <w:marTop w:val="0"/>
      <w:marBottom w:val="0"/>
      <w:divBdr>
        <w:top w:val="none" w:sz="0" w:space="0" w:color="auto"/>
        <w:left w:val="none" w:sz="0" w:space="0" w:color="auto"/>
        <w:bottom w:val="none" w:sz="0" w:space="0" w:color="auto"/>
        <w:right w:val="none" w:sz="0" w:space="0" w:color="auto"/>
      </w:divBdr>
      <w:divsChild>
        <w:div w:id="517230418">
          <w:marLeft w:val="1267"/>
          <w:marRight w:val="0"/>
          <w:marTop w:val="0"/>
          <w:marBottom w:val="0"/>
          <w:divBdr>
            <w:top w:val="none" w:sz="0" w:space="0" w:color="auto"/>
            <w:left w:val="none" w:sz="0" w:space="0" w:color="auto"/>
            <w:bottom w:val="none" w:sz="0" w:space="0" w:color="auto"/>
            <w:right w:val="none" w:sz="0" w:space="0" w:color="auto"/>
          </w:divBdr>
        </w:div>
        <w:div w:id="1575237951">
          <w:marLeft w:val="1267"/>
          <w:marRight w:val="0"/>
          <w:marTop w:val="0"/>
          <w:marBottom w:val="0"/>
          <w:divBdr>
            <w:top w:val="none" w:sz="0" w:space="0" w:color="auto"/>
            <w:left w:val="none" w:sz="0" w:space="0" w:color="auto"/>
            <w:bottom w:val="none" w:sz="0" w:space="0" w:color="auto"/>
            <w:right w:val="none" w:sz="0" w:space="0" w:color="auto"/>
          </w:divBdr>
        </w:div>
      </w:divsChild>
    </w:div>
    <w:div w:id="346367574">
      <w:bodyDiv w:val="1"/>
      <w:marLeft w:val="0"/>
      <w:marRight w:val="0"/>
      <w:marTop w:val="0"/>
      <w:marBottom w:val="0"/>
      <w:divBdr>
        <w:top w:val="none" w:sz="0" w:space="0" w:color="auto"/>
        <w:left w:val="none" w:sz="0" w:space="0" w:color="auto"/>
        <w:bottom w:val="none" w:sz="0" w:space="0" w:color="auto"/>
        <w:right w:val="none" w:sz="0" w:space="0" w:color="auto"/>
      </w:divBdr>
    </w:div>
    <w:div w:id="361978750">
      <w:bodyDiv w:val="1"/>
      <w:marLeft w:val="0"/>
      <w:marRight w:val="0"/>
      <w:marTop w:val="0"/>
      <w:marBottom w:val="0"/>
      <w:divBdr>
        <w:top w:val="none" w:sz="0" w:space="0" w:color="auto"/>
        <w:left w:val="none" w:sz="0" w:space="0" w:color="auto"/>
        <w:bottom w:val="none" w:sz="0" w:space="0" w:color="auto"/>
        <w:right w:val="none" w:sz="0" w:space="0" w:color="auto"/>
      </w:divBdr>
    </w:div>
    <w:div w:id="369382433">
      <w:bodyDiv w:val="1"/>
      <w:marLeft w:val="0"/>
      <w:marRight w:val="0"/>
      <w:marTop w:val="0"/>
      <w:marBottom w:val="0"/>
      <w:divBdr>
        <w:top w:val="none" w:sz="0" w:space="0" w:color="auto"/>
        <w:left w:val="none" w:sz="0" w:space="0" w:color="auto"/>
        <w:bottom w:val="none" w:sz="0" w:space="0" w:color="auto"/>
        <w:right w:val="none" w:sz="0" w:space="0" w:color="auto"/>
      </w:divBdr>
    </w:div>
    <w:div w:id="428476138">
      <w:bodyDiv w:val="1"/>
      <w:marLeft w:val="0"/>
      <w:marRight w:val="0"/>
      <w:marTop w:val="0"/>
      <w:marBottom w:val="0"/>
      <w:divBdr>
        <w:top w:val="none" w:sz="0" w:space="0" w:color="auto"/>
        <w:left w:val="none" w:sz="0" w:space="0" w:color="auto"/>
        <w:bottom w:val="none" w:sz="0" w:space="0" w:color="auto"/>
        <w:right w:val="none" w:sz="0" w:space="0" w:color="auto"/>
      </w:divBdr>
    </w:div>
    <w:div w:id="472797047">
      <w:bodyDiv w:val="1"/>
      <w:marLeft w:val="0"/>
      <w:marRight w:val="0"/>
      <w:marTop w:val="0"/>
      <w:marBottom w:val="0"/>
      <w:divBdr>
        <w:top w:val="none" w:sz="0" w:space="0" w:color="auto"/>
        <w:left w:val="none" w:sz="0" w:space="0" w:color="auto"/>
        <w:bottom w:val="none" w:sz="0" w:space="0" w:color="auto"/>
        <w:right w:val="none" w:sz="0" w:space="0" w:color="auto"/>
      </w:divBdr>
    </w:div>
    <w:div w:id="477692473">
      <w:bodyDiv w:val="1"/>
      <w:marLeft w:val="0"/>
      <w:marRight w:val="0"/>
      <w:marTop w:val="0"/>
      <w:marBottom w:val="0"/>
      <w:divBdr>
        <w:top w:val="none" w:sz="0" w:space="0" w:color="auto"/>
        <w:left w:val="none" w:sz="0" w:space="0" w:color="auto"/>
        <w:bottom w:val="none" w:sz="0" w:space="0" w:color="auto"/>
        <w:right w:val="none" w:sz="0" w:space="0" w:color="auto"/>
      </w:divBdr>
    </w:div>
    <w:div w:id="527453554">
      <w:bodyDiv w:val="1"/>
      <w:marLeft w:val="0"/>
      <w:marRight w:val="0"/>
      <w:marTop w:val="0"/>
      <w:marBottom w:val="0"/>
      <w:divBdr>
        <w:top w:val="none" w:sz="0" w:space="0" w:color="auto"/>
        <w:left w:val="none" w:sz="0" w:space="0" w:color="auto"/>
        <w:bottom w:val="none" w:sz="0" w:space="0" w:color="auto"/>
        <w:right w:val="none" w:sz="0" w:space="0" w:color="auto"/>
      </w:divBdr>
      <w:divsChild>
        <w:div w:id="511723075">
          <w:marLeft w:val="3355"/>
          <w:marRight w:val="0"/>
          <w:marTop w:val="60"/>
          <w:marBottom w:val="60"/>
          <w:divBdr>
            <w:top w:val="none" w:sz="0" w:space="0" w:color="auto"/>
            <w:left w:val="none" w:sz="0" w:space="0" w:color="auto"/>
            <w:bottom w:val="none" w:sz="0" w:space="0" w:color="auto"/>
            <w:right w:val="none" w:sz="0" w:space="0" w:color="auto"/>
          </w:divBdr>
        </w:div>
        <w:div w:id="516500185">
          <w:marLeft w:val="3355"/>
          <w:marRight w:val="0"/>
          <w:marTop w:val="60"/>
          <w:marBottom w:val="60"/>
          <w:divBdr>
            <w:top w:val="none" w:sz="0" w:space="0" w:color="auto"/>
            <w:left w:val="none" w:sz="0" w:space="0" w:color="auto"/>
            <w:bottom w:val="none" w:sz="0" w:space="0" w:color="auto"/>
            <w:right w:val="none" w:sz="0" w:space="0" w:color="auto"/>
          </w:divBdr>
        </w:div>
        <w:div w:id="786241163">
          <w:marLeft w:val="3355"/>
          <w:marRight w:val="0"/>
          <w:marTop w:val="60"/>
          <w:marBottom w:val="60"/>
          <w:divBdr>
            <w:top w:val="none" w:sz="0" w:space="0" w:color="auto"/>
            <w:left w:val="none" w:sz="0" w:space="0" w:color="auto"/>
            <w:bottom w:val="none" w:sz="0" w:space="0" w:color="auto"/>
            <w:right w:val="none" w:sz="0" w:space="0" w:color="auto"/>
          </w:divBdr>
        </w:div>
        <w:div w:id="886990509">
          <w:marLeft w:val="3355"/>
          <w:marRight w:val="0"/>
          <w:marTop w:val="60"/>
          <w:marBottom w:val="60"/>
          <w:divBdr>
            <w:top w:val="none" w:sz="0" w:space="0" w:color="auto"/>
            <w:left w:val="none" w:sz="0" w:space="0" w:color="auto"/>
            <w:bottom w:val="none" w:sz="0" w:space="0" w:color="auto"/>
            <w:right w:val="none" w:sz="0" w:space="0" w:color="auto"/>
          </w:divBdr>
        </w:div>
      </w:divsChild>
    </w:div>
    <w:div w:id="539436608">
      <w:bodyDiv w:val="1"/>
      <w:marLeft w:val="0"/>
      <w:marRight w:val="0"/>
      <w:marTop w:val="0"/>
      <w:marBottom w:val="0"/>
      <w:divBdr>
        <w:top w:val="none" w:sz="0" w:space="0" w:color="auto"/>
        <w:left w:val="none" w:sz="0" w:space="0" w:color="auto"/>
        <w:bottom w:val="none" w:sz="0" w:space="0" w:color="auto"/>
        <w:right w:val="none" w:sz="0" w:space="0" w:color="auto"/>
      </w:divBdr>
      <w:divsChild>
        <w:div w:id="236747358">
          <w:marLeft w:val="3355"/>
          <w:marRight w:val="0"/>
          <w:marTop w:val="60"/>
          <w:marBottom w:val="60"/>
          <w:divBdr>
            <w:top w:val="none" w:sz="0" w:space="0" w:color="auto"/>
            <w:left w:val="none" w:sz="0" w:space="0" w:color="auto"/>
            <w:bottom w:val="none" w:sz="0" w:space="0" w:color="auto"/>
            <w:right w:val="none" w:sz="0" w:space="0" w:color="auto"/>
          </w:divBdr>
        </w:div>
        <w:div w:id="473257200">
          <w:marLeft w:val="3355"/>
          <w:marRight w:val="0"/>
          <w:marTop w:val="60"/>
          <w:marBottom w:val="60"/>
          <w:divBdr>
            <w:top w:val="none" w:sz="0" w:space="0" w:color="auto"/>
            <w:left w:val="none" w:sz="0" w:space="0" w:color="auto"/>
            <w:bottom w:val="none" w:sz="0" w:space="0" w:color="auto"/>
            <w:right w:val="none" w:sz="0" w:space="0" w:color="auto"/>
          </w:divBdr>
        </w:div>
        <w:div w:id="803930220">
          <w:marLeft w:val="3355"/>
          <w:marRight w:val="0"/>
          <w:marTop w:val="60"/>
          <w:marBottom w:val="60"/>
          <w:divBdr>
            <w:top w:val="none" w:sz="0" w:space="0" w:color="auto"/>
            <w:left w:val="none" w:sz="0" w:space="0" w:color="auto"/>
            <w:bottom w:val="none" w:sz="0" w:space="0" w:color="auto"/>
            <w:right w:val="none" w:sz="0" w:space="0" w:color="auto"/>
          </w:divBdr>
        </w:div>
        <w:div w:id="1874265721">
          <w:marLeft w:val="3355"/>
          <w:marRight w:val="0"/>
          <w:marTop w:val="60"/>
          <w:marBottom w:val="60"/>
          <w:divBdr>
            <w:top w:val="none" w:sz="0" w:space="0" w:color="auto"/>
            <w:left w:val="none" w:sz="0" w:space="0" w:color="auto"/>
            <w:bottom w:val="none" w:sz="0" w:space="0" w:color="auto"/>
            <w:right w:val="none" w:sz="0" w:space="0" w:color="auto"/>
          </w:divBdr>
        </w:div>
      </w:divsChild>
    </w:div>
    <w:div w:id="578638543">
      <w:bodyDiv w:val="1"/>
      <w:marLeft w:val="0"/>
      <w:marRight w:val="0"/>
      <w:marTop w:val="0"/>
      <w:marBottom w:val="0"/>
      <w:divBdr>
        <w:top w:val="none" w:sz="0" w:space="0" w:color="auto"/>
        <w:left w:val="none" w:sz="0" w:space="0" w:color="auto"/>
        <w:bottom w:val="none" w:sz="0" w:space="0" w:color="auto"/>
        <w:right w:val="none" w:sz="0" w:space="0" w:color="auto"/>
      </w:divBdr>
    </w:div>
    <w:div w:id="579366185">
      <w:bodyDiv w:val="1"/>
      <w:marLeft w:val="0"/>
      <w:marRight w:val="0"/>
      <w:marTop w:val="0"/>
      <w:marBottom w:val="0"/>
      <w:divBdr>
        <w:top w:val="none" w:sz="0" w:space="0" w:color="auto"/>
        <w:left w:val="none" w:sz="0" w:space="0" w:color="auto"/>
        <w:bottom w:val="none" w:sz="0" w:space="0" w:color="auto"/>
        <w:right w:val="none" w:sz="0" w:space="0" w:color="auto"/>
      </w:divBdr>
    </w:div>
    <w:div w:id="643973790">
      <w:bodyDiv w:val="1"/>
      <w:marLeft w:val="0"/>
      <w:marRight w:val="0"/>
      <w:marTop w:val="0"/>
      <w:marBottom w:val="0"/>
      <w:divBdr>
        <w:top w:val="none" w:sz="0" w:space="0" w:color="auto"/>
        <w:left w:val="none" w:sz="0" w:space="0" w:color="auto"/>
        <w:bottom w:val="none" w:sz="0" w:space="0" w:color="auto"/>
        <w:right w:val="none" w:sz="0" w:space="0" w:color="auto"/>
      </w:divBdr>
    </w:div>
    <w:div w:id="785851143">
      <w:bodyDiv w:val="1"/>
      <w:marLeft w:val="0"/>
      <w:marRight w:val="0"/>
      <w:marTop w:val="0"/>
      <w:marBottom w:val="0"/>
      <w:divBdr>
        <w:top w:val="none" w:sz="0" w:space="0" w:color="auto"/>
        <w:left w:val="none" w:sz="0" w:space="0" w:color="auto"/>
        <w:bottom w:val="none" w:sz="0" w:space="0" w:color="auto"/>
        <w:right w:val="none" w:sz="0" w:space="0" w:color="auto"/>
      </w:divBdr>
    </w:div>
    <w:div w:id="788858186">
      <w:bodyDiv w:val="1"/>
      <w:marLeft w:val="0"/>
      <w:marRight w:val="0"/>
      <w:marTop w:val="0"/>
      <w:marBottom w:val="0"/>
      <w:divBdr>
        <w:top w:val="none" w:sz="0" w:space="0" w:color="auto"/>
        <w:left w:val="none" w:sz="0" w:space="0" w:color="auto"/>
        <w:bottom w:val="none" w:sz="0" w:space="0" w:color="auto"/>
        <w:right w:val="none" w:sz="0" w:space="0" w:color="auto"/>
      </w:divBdr>
    </w:div>
    <w:div w:id="792211770">
      <w:bodyDiv w:val="1"/>
      <w:marLeft w:val="0"/>
      <w:marRight w:val="0"/>
      <w:marTop w:val="0"/>
      <w:marBottom w:val="0"/>
      <w:divBdr>
        <w:top w:val="none" w:sz="0" w:space="0" w:color="auto"/>
        <w:left w:val="none" w:sz="0" w:space="0" w:color="auto"/>
        <w:bottom w:val="none" w:sz="0" w:space="0" w:color="auto"/>
        <w:right w:val="none" w:sz="0" w:space="0" w:color="auto"/>
      </w:divBdr>
    </w:div>
    <w:div w:id="954097415">
      <w:bodyDiv w:val="1"/>
      <w:marLeft w:val="0"/>
      <w:marRight w:val="0"/>
      <w:marTop w:val="0"/>
      <w:marBottom w:val="0"/>
      <w:divBdr>
        <w:top w:val="none" w:sz="0" w:space="0" w:color="auto"/>
        <w:left w:val="none" w:sz="0" w:space="0" w:color="auto"/>
        <w:bottom w:val="none" w:sz="0" w:space="0" w:color="auto"/>
        <w:right w:val="none" w:sz="0" w:space="0" w:color="auto"/>
      </w:divBdr>
    </w:div>
    <w:div w:id="1004743436">
      <w:bodyDiv w:val="1"/>
      <w:marLeft w:val="0"/>
      <w:marRight w:val="0"/>
      <w:marTop w:val="0"/>
      <w:marBottom w:val="0"/>
      <w:divBdr>
        <w:top w:val="none" w:sz="0" w:space="0" w:color="auto"/>
        <w:left w:val="none" w:sz="0" w:space="0" w:color="auto"/>
        <w:bottom w:val="none" w:sz="0" w:space="0" w:color="auto"/>
        <w:right w:val="none" w:sz="0" w:space="0" w:color="auto"/>
      </w:divBdr>
    </w:div>
    <w:div w:id="1044057892">
      <w:bodyDiv w:val="1"/>
      <w:marLeft w:val="0"/>
      <w:marRight w:val="0"/>
      <w:marTop w:val="0"/>
      <w:marBottom w:val="0"/>
      <w:divBdr>
        <w:top w:val="none" w:sz="0" w:space="0" w:color="auto"/>
        <w:left w:val="none" w:sz="0" w:space="0" w:color="auto"/>
        <w:bottom w:val="none" w:sz="0" w:space="0" w:color="auto"/>
        <w:right w:val="none" w:sz="0" w:space="0" w:color="auto"/>
      </w:divBdr>
    </w:div>
    <w:div w:id="1064910184">
      <w:bodyDiv w:val="1"/>
      <w:marLeft w:val="0"/>
      <w:marRight w:val="0"/>
      <w:marTop w:val="0"/>
      <w:marBottom w:val="0"/>
      <w:divBdr>
        <w:top w:val="none" w:sz="0" w:space="0" w:color="auto"/>
        <w:left w:val="none" w:sz="0" w:space="0" w:color="auto"/>
        <w:bottom w:val="none" w:sz="0" w:space="0" w:color="auto"/>
        <w:right w:val="none" w:sz="0" w:space="0" w:color="auto"/>
      </w:divBdr>
    </w:div>
    <w:div w:id="1080561781">
      <w:bodyDiv w:val="1"/>
      <w:marLeft w:val="0"/>
      <w:marRight w:val="0"/>
      <w:marTop w:val="0"/>
      <w:marBottom w:val="0"/>
      <w:divBdr>
        <w:top w:val="none" w:sz="0" w:space="0" w:color="auto"/>
        <w:left w:val="none" w:sz="0" w:space="0" w:color="auto"/>
        <w:bottom w:val="none" w:sz="0" w:space="0" w:color="auto"/>
        <w:right w:val="none" w:sz="0" w:space="0" w:color="auto"/>
      </w:divBdr>
    </w:div>
    <w:div w:id="1093433782">
      <w:bodyDiv w:val="1"/>
      <w:marLeft w:val="0"/>
      <w:marRight w:val="0"/>
      <w:marTop w:val="0"/>
      <w:marBottom w:val="0"/>
      <w:divBdr>
        <w:top w:val="none" w:sz="0" w:space="0" w:color="auto"/>
        <w:left w:val="none" w:sz="0" w:space="0" w:color="auto"/>
        <w:bottom w:val="none" w:sz="0" w:space="0" w:color="auto"/>
        <w:right w:val="none" w:sz="0" w:space="0" w:color="auto"/>
      </w:divBdr>
    </w:div>
    <w:div w:id="1230186489">
      <w:bodyDiv w:val="1"/>
      <w:marLeft w:val="0"/>
      <w:marRight w:val="0"/>
      <w:marTop w:val="0"/>
      <w:marBottom w:val="0"/>
      <w:divBdr>
        <w:top w:val="none" w:sz="0" w:space="0" w:color="auto"/>
        <w:left w:val="none" w:sz="0" w:space="0" w:color="auto"/>
        <w:bottom w:val="none" w:sz="0" w:space="0" w:color="auto"/>
        <w:right w:val="none" w:sz="0" w:space="0" w:color="auto"/>
      </w:divBdr>
    </w:div>
    <w:div w:id="1246648321">
      <w:bodyDiv w:val="1"/>
      <w:marLeft w:val="0"/>
      <w:marRight w:val="0"/>
      <w:marTop w:val="0"/>
      <w:marBottom w:val="0"/>
      <w:divBdr>
        <w:top w:val="none" w:sz="0" w:space="0" w:color="auto"/>
        <w:left w:val="none" w:sz="0" w:space="0" w:color="auto"/>
        <w:bottom w:val="none" w:sz="0" w:space="0" w:color="auto"/>
        <w:right w:val="none" w:sz="0" w:space="0" w:color="auto"/>
      </w:divBdr>
    </w:div>
    <w:div w:id="1254700257">
      <w:bodyDiv w:val="1"/>
      <w:marLeft w:val="0"/>
      <w:marRight w:val="0"/>
      <w:marTop w:val="0"/>
      <w:marBottom w:val="0"/>
      <w:divBdr>
        <w:top w:val="none" w:sz="0" w:space="0" w:color="auto"/>
        <w:left w:val="none" w:sz="0" w:space="0" w:color="auto"/>
        <w:bottom w:val="none" w:sz="0" w:space="0" w:color="auto"/>
        <w:right w:val="none" w:sz="0" w:space="0" w:color="auto"/>
      </w:divBdr>
    </w:div>
    <w:div w:id="1380741208">
      <w:bodyDiv w:val="1"/>
      <w:marLeft w:val="0"/>
      <w:marRight w:val="0"/>
      <w:marTop w:val="0"/>
      <w:marBottom w:val="0"/>
      <w:divBdr>
        <w:top w:val="none" w:sz="0" w:space="0" w:color="auto"/>
        <w:left w:val="none" w:sz="0" w:space="0" w:color="auto"/>
        <w:bottom w:val="none" w:sz="0" w:space="0" w:color="auto"/>
        <w:right w:val="none" w:sz="0" w:space="0" w:color="auto"/>
      </w:divBdr>
    </w:div>
    <w:div w:id="1401908513">
      <w:bodyDiv w:val="1"/>
      <w:marLeft w:val="0"/>
      <w:marRight w:val="0"/>
      <w:marTop w:val="0"/>
      <w:marBottom w:val="0"/>
      <w:divBdr>
        <w:top w:val="none" w:sz="0" w:space="0" w:color="auto"/>
        <w:left w:val="none" w:sz="0" w:space="0" w:color="auto"/>
        <w:bottom w:val="none" w:sz="0" w:space="0" w:color="auto"/>
        <w:right w:val="none" w:sz="0" w:space="0" w:color="auto"/>
      </w:divBdr>
    </w:div>
    <w:div w:id="1507331438">
      <w:bodyDiv w:val="1"/>
      <w:marLeft w:val="0"/>
      <w:marRight w:val="0"/>
      <w:marTop w:val="0"/>
      <w:marBottom w:val="0"/>
      <w:divBdr>
        <w:top w:val="none" w:sz="0" w:space="0" w:color="auto"/>
        <w:left w:val="none" w:sz="0" w:space="0" w:color="auto"/>
        <w:bottom w:val="none" w:sz="0" w:space="0" w:color="auto"/>
        <w:right w:val="none" w:sz="0" w:space="0" w:color="auto"/>
      </w:divBdr>
    </w:div>
    <w:div w:id="1560480146">
      <w:bodyDiv w:val="1"/>
      <w:marLeft w:val="0"/>
      <w:marRight w:val="0"/>
      <w:marTop w:val="0"/>
      <w:marBottom w:val="0"/>
      <w:divBdr>
        <w:top w:val="none" w:sz="0" w:space="0" w:color="auto"/>
        <w:left w:val="none" w:sz="0" w:space="0" w:color="auto"/>
        <w:bottom w:val="none" w:sz="0" w:space="0" w:color="auto"/>
        <w:right w:val="none" w:sz="0" w:space="0" w:color="auto"/>
      </w:divBdr>
    </w:div>
    <w:div w:id="1563756500">
      <w:bodyDiv w:val="1"/>
      <w:marLeft w:val="0"/>
      <w:marRight w:val="0"/>
      <w:marTop w:val="0"/>
      <w:marBottom w:val="0"/>
      <w:divBdr>
        <w:top w:val="none" w:sz="0" w:space="0" w:color="auto"/>
        <w:left w:val="none" w:sz="0" w:space="0" w:color="auto"/>
        <w:bottom w:val="none" w:sz="0" w:space="0" w:color="auto"/>
        <w:right w:val="none" w:sz="0" w:space="0" w:color="auto"/>
      </w:divBdr>
    </w:div>
    <w:div w:id="1616209809">
      <w:bodyDiv w:val="1"/>
      <w:marLeft w:val="0"/>
      <w:marRight w:val="0"/>
      <w:marTop w:val="0"/>
      <w:marBottom w:val="0"/>
      <w:divBdr>
        <w:top w:val="none" w:sz="0" w:space="0" w:color="auto"/>
        <w:left w:val="none" w:sz="0" w:space="0" w:color="auto"/>
        <w:bottom w:val="none" w:sz="0" w:space="0" w:color="auto"/>
        <w:right w:val="none" w:sz="0" w:space="0" w:color="auto"/>
      </w:divBdr>
    </w:div>
    <w:div w:id="1656570303">
      <w:bodyDiv w:val="1"/>
      <w:marLeft w:val="0"/>
      <w:marRight w:val="0"/>
      <w:marTop w:val="0"/>
      <w:marBottom w:val="0"/>
      <w:divBdr>
        <w:top w:val="none" w:sz="0" w:space="0" w:color="auto"/>
        <w:left w:val="none" w:sz="0" w:space="0" w:color="auto"/>
        <w:bottom w:val="none" w:sz="0" w:space="0" w:color="auto"/>
        <w:right w:val="none" w:sz="0" w:space="0" w:color="auto"/>
      </w:divBdr>
    </w:div>
    <w:div w:id="1715613605">
      <w:bodyDiv w:val="1"/>
      <w:marLeft w:val="0"/>
      <w:marRight w:val="0"/>
      <w:marTop w:val="0"/>
      <w:marBottom w:val="0"/>
      <w:divBdr>
        <w:top w:val="none" w:sz="0" w:space="0" w:color="auto"/>
        <w:left w:val="none" w:sz="0" w:space="0" w:color="auto"/>
        <w:bottom w:val="none" w:sz="0" w:space="0" w:color="auto"/>
        <w:right w:val="none" w:sz="0" w:space="0" w:color="auto"/>
      </w:divBdr>
    </w:div>
    <w:div w:id="1750543452">
      <w:bodyDiv w:val="1"/>
      <w:marLeft w:val="0"/>
      <w:marRight w:val="0"/>
      <w:marTop w:val="0"/>
      <w:marBottom w:val="0"/>
      <w:divBdr>
        <w:top w:val="none" w:sz="0" w:space="0" w:color="auto"/>
        <w:left w:val="none" w:sz="0" w:space="0" w:color="auto"/>
        <w:bottom w:val="none" w:sz="0" w:space="0" w:color="auto"/>
        <w:right w:val="none" w:sz="0" w:space="0" w:color="auto"/>
      </w:divBdr>
      <w:divsChild>
        <w:div w:id="31924955">
          <w:marLeft w:val="446"/>
          <w:marRight w:val="0"/>
          <w:marTop w:val="0"/>
          <w:marBottom w:val="120"/>
          <w:divBdr>
            <w:top w:val="none" w:sz="0" w:space="0" w:color="auto"/>
            <w:left w:val="none" w:sz="0" w:space="0" w:color="auto"/>
            <w:bottom w:val="none" w:sz="0" w:space="0" w:color="auto"/>
            <w:right w:val="none" w:sz="0" w:space="0" w:color="auto"/>
          </w:divBdr>
        </w:div>
        <w:div w:id="63378385">
          <w:marLeft w:val="446"/>
          <w:marRight w:val="0"/>
          <w:marTop w:val="0"/>
          <w:marBottom w:val="120"/>
          <w:divBdr>
            <w:top w:val="none" w:sz="0" w:space="0" w:color="auto"/>
            <w:left w:val="none" w:sz="0" w:space="0" w:color="auto"/>
            <w:bottom w:val="none" w:sz="0" w:space="0" w:color="auto"/>
            <w:right w:val="none" w:sz="0" w:space="0" w:color="auto"/>
          </w:divBdr>
        </w:div>
        <w:div w:id="299190840">
          <w:marLeft w:val="446"/>
          <w:marRight w:val="0"/>
          <w:marTop w:val="0"/>
          <w:marBottom w:val="120"/>
          <w:divBdr>
            <w:top w:val="none" w:sz="0" w:space="0" w:color="auto"/>
            <w:left w:val="none" w:sz="0" w:space="0" w:color="auto"/>
            <w:bottom w:val="none" w:sz="0" w:space="0" w:color="auto"/>
            <w:right w:val="none" w:sz="0" w:space="0" w:color="auto"/>
          </w:divBdr>
        </w:div>
        <w:div w:id="652367324">
          <w:marLeft w:val="446"/>
          <w:marRight w:val="0"/>
          <w:marTop w:val="0"/>
          <w:marBottom w:val="120"/>
          <w:divBdr>
            <w:top w:val="none" w:sz="0" w:space="0" w:color="auto"/>
            <w:left w:val="none" w:sz="0" w:space="0" w:color="auto"/>
            <w:bottom w:val="none" w:sz="0" w:space="0" w:color="auto"/>
            <w:right w:val="none" w:sz="0" w:space="0" w:color="auto"/>
          </w:divBdr>
        </w:div>
        <w:div w:id="707998276">
          <w:marLeft w:val="446"/>
          <w:marRight w:val="0"/>
          <w:marTop w:val="0"/>
          <w:marBottom w:val="120"/>
          <w:divBdr>
            <w:top w:val="none" w:sz="0" w:space="0" w:color="auto"/>
            <w:left w:val="none" w:sz="0" w:space="0" w:color="auto"/>
            <w:bottom w:val="none" w:sz="0" w:space="0" w:color="auto"/>
            <w:right w:val="none" w:sz="0" w:space="0" w:color="auto"/>
          </w:divBdr>
        </w:div>
        <w:div w:id="965738582">
          <w:marLeft w:val="446"/>
          <w:marRight w:val="0"/>
          <w:marTop w:val="0"/>
          <w:marBottom w:val="120"/>
          <w:divBdr>
            <w:top w:val="none" w:sz="0" w:space="0" w:color="auto"/>
            <w:left w:val="none" w:sz="0" w:space="0" w:color="auto"/>
            <w:bottom w:val="none" w:sz="0" w:space="0" w:color="auto"/>
            <w:right w:val="none" w:sz="0" w:space="0" w:color="auto"/>
          </w:divBdr>
        </w:div>
        <w:div w:id="1250307002">
          <w:marLeft w:val="446"/>
          <w:marRight w:val="0"/>
          <w:marTop w:val="0"/>
          <w:marBottom w:val="120"/>
          <w:divBdr>
            <w:top w:val="none" w:sz="0" w:space="0" w:color="auto"/>
            <w:left w:val="none" w:sz="0" w:space="0" w:color="auto"/>
            <w:bottom w:val="none" w:sz="0" w:space="0" w:color="auto"/>
            <w:right w:val="none" w:sz="0" w:space="0" w:color="auto"/>
          </w:divBdr>
        </w:div>
        <w:div w:id="1652323071">
          <w:marLeft w:val="446"/>
          <w:marRight w:val="0"/>
          <w:marTop w:val="0"/>
          <w:marBottom w:val="120"/>
          <w:divBdr>
            <w:top w:val="none" w:sz="0" w:space="0" w:color="auto"/>
            <w:left w:val="none" w:sz="0" w:space="0" w:color="auto"/>
            <w:bottom w:val="none" w:sz="0" w:space="0" w:color="auto"/>
            <w:right w:val="none" w:sz="0" w:space="0" w:color="auto"/>
          </w:divBdr>
        </w:div>
        <w:div w:id="1774207218">
          <w:marLeft w:val="446"/>
          <w:marRight w:val="0"/>
          <w:marTop w:val="0"/>
          <w:marBottom w:val="120"/>
          <w:divBdr>
            <w:top w:val="none" w:sz="0" w:space="0" w:color="auto"/>
            <w:left w:val="none" w:sz="0" w:space="0" w:color="auto"/>
            <w:bottom w:val="none" w:sz="0" w:space="0" w:color="auto"/>
            <w:right w:val="none" w:sz="0" w:space="0" w:color="auto"/>
          </w:divBdr>
        </w:div>
      </w:divsChild>
    </w:div>
    <w:div w:id="1800801077">
      <w:bodyDiv w:val="1"/>
      <w:marLeft w:val="0"/>
      <w:marRight w:val="0"/>
      <w:marTop w:val="0"/>
      <w:marBottom w:val="0"/>
      <w:divBdr>
        <w:top w:val="none" w:sz="0" w:space="0" w:color="auto"/>
        <w:left w:val="none" w:sz="0" w:space="0" w:color="auto"/>
        <w:bottom w:val="none" w:sz="0" w:space="0" w:color="auto"/>
        <w:right w:val="none" w:sz="0" w:space="0" w:color="auto"/>
      </w:divBdr>
    </w:div>
    <w:div w:id="1898592241">
      <w:bodyDiv w:val="1"/>
      <w:marLeft w:val="0"/>
      <w:marRight w:val="0"/>
      <w:marTop w:val="0"/>
      <w:marBottom w:val="0"/>
      <w:divBdr>
        <w:top w:val="none" w:sz="0" w:space="0" w:color="auto"/>
        <w:left w:val="none" w:sz="0" w:space="0" w:color="auto"/>
        <w:bottom w:val="none" w:sz="0" w:space="0" w:color="auto"/>
        <w:right w:val="none" w:sz="0" w:space="0" w:color="auto"/>
      </w:divBdr>
    </w:div>
    <w:div w:id="1942761096">
      <w:bodyDiv w:val="1"/>
      <w:marLeft w:val="0"/>
      <w:marRight w:val="0"/>
      <w:marTop w:val="0"/>
      <w:marBottom w:val="0"/>
      <w:divBdr>
        <w:top w:val="none" w:sz="0" w:space="0" w:color="auto"/>
        <w:left w:val="none" w:sz="0" w:space="0" w:color="auto"/>
        <w:bottom w:val="none" w:sz="0" w:space="0" w:color="auto"/>
        <w:right w:val="none" w:sz="0" w:space="0" w:color="auto"/>
      </w:divBdr>
    </w:div>
    <w:div w:id="1958873417">
      <w:bodyDiv w:val="1"/>
      <w:marLeft w:val="0"/>
      <w:marRight w:val="0"/>
      <w:marTop w:val="0"/>
      <w:marBottom w:val="0"/>
      <w:divBdr>
        <w:top w:val="none" w:sz="0" w:space="0" w:color="auto"/>
        <w:left w:val="none" w:sz="0" w:space="0" w:color="auto"/>
        <w:bottom w:val="none" w:sz="0" w:space="0" w:color="auto"/>
        <w:right w:val="none" w:sz="0" w:space="0" w:color="auto"/>
      </w:divBdr>
    </w:div>
    <w:div w:id="1977757480">
      <w:bodyDiv w:val="1"/>
      <w:marLeft w:val="0"/>
      <w:marRight w:val="0"/>
      <w:marTop w:val="0"/>
      <w:marBottom w:val="0"/>
      <w:divBdr>
        <w:top w:val="none" w:sz="0" w:space="0" w:color="auto"/>
        <w:left w:val="none" w:sz="0" w:space="0" w:color="auto"/>
        <w:bottom w:val="none" w:sz="0" w:space="0" w:color="auto"/>
        <w:right w:val="none" w:sz="0" w:space="0" w:color="auto"/>
      </w:divBdr>
      <w:divsChild>
        <w:div w:id="492524953">
          <w:marLeft w:val="1886"/>
          <w:marRight w:val="0"/>
          <w:marTop w:val="0"/>
          <w:marBottom w:val="0"/>
          <w:divBdr>
            <w:top w:val="none" w:sz="0" w:space="0" w:color="auto"/>
            <w:left w:val="none" w:sz="0" w:space="0" w:color="auto"/>
            <w:bottom w:val="none" w:sz="0" w:space="0" w:color="auto"/>
            <w:right w:val="none" w:sz="0" w:space="0" w:color="auto"/>
          </w:divBdr>
        </w:div>
        <w:div w:id="820466149">
          <w:marLeft w:val="1886"/>
          <w:marRight w:val="0"/>
          <w:marTop w:val="0"/>
          <w:marBottom w:val="0"/>
          <w:divBdr>
            <w:top w:val="none" w:sz="0" w:space="0" w:color="auto"/>
            <w:left w:val="none" w:sz="0" w:space="0" w:color="auto"/>
            <w:bottom w:val="none" w:sz="0" w:space="0" w:color="auto"/>
            <w:right w:val="none" w:sz="0" w:space="0" w:color="auto"/>
          </w:divBdr>
        </w:div>
        <w:div w:id="1441101912">
          <w:marLeft w:val="1886"/>
          <w:marRight w:val="0"/>
          <w:marTop w:val="0"/>
          <w:marBottom w:val="0"/>
          <w:divBdr>
            <w:top w:val="none" w:sz="0" w:space="0" w:color="auto"/>
            <w:left w:val="none" w:sz="0" w:space="0" w:color="auto"/>
            <w:bottom w:val="none" w:sz="0" w:space="0" w:color="auto"/>
            <w:right w:val="none" w:sz="0" w:space="0" w:color="auto"/>
          </w:divBdr>
        </w:div>
      </w:divsChild>
    </w:div>
    <w:div w:id="1997567128">
      <w:bodyDiv w:val="1"/>
      <w:marLeft w:val="0"/>
      <w:marRight w:val="0"/>
      <w:marTop w:val="0"/>
      <w:marBottom w:val="0"/>
      <w:divBdr>
        <w:top w:val="none" w:sz="0" w:space="0" w:color="auto"/>
        <w:left w:val="none" w:sz="0" w:space="0" w:color="auto"/>
        <w:bottom w:val="none" w:sz="0" w:space="0" w:color="auto"/>
        <w:right w:val="none" w:sz="0" w:space="0" w:color="auto"/>
      </w:divBdr>
    </w:div>
    <w:div w:id="2097051585">
      <w:bodyDiv w:val="1"/>
      <w:marLeft w:val="0"/>
      <w:marRight w:val="0"/>
      <w:marTop w:val="0"/>
      <w:marBottom w:val="0"/>
      <w:divBdr>
        <w:top w:val="none" w:sz="0" w:space="0" w:color="auto"/>
        <w:left w:val="none" w:sz="0" w:space="0" w:color="auto"/>
        <w:bottom w:val="none" w:sz="0" w:space="0" w:color="auto"/>
        <w:right w:val="none" w:sz="0" w:space="0" w:color="auto"/>
      </w:divBdr>
    </w:div>
    <w:div w:id="214561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ustomXml" Target="ink/ink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zuydhogeschool.sharepoint.com/sites/OfficeTemplates/Gedeelde%20documenten/NL%20Titelblad%20en%20blanco%20volgpaginas%20met%20logo%20Zuy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77BDCC91C82482BB52ED0ECCEFBEA5D"/>
        <w:category>
          <w:name w:val="Algemeen"/>
          <w:gallery w:val="placeholder"/>
        </w:category>
        <w:types>
          <w:type w:val="bbPlcHdr"/>
        </w:types>
        <w:behaviors>
          <w:behavior w:val="content"/>
        </w:behaviors>
        <w:guid w:val="{37F02117-680B-47D7-ADFB-9285180EA51F}"/>
      </w:docPartPr>
      <w:docPartBody>
        <w:p w:rsidR="007D1596" w:rsidRDefault="007D1596" w:rsidP="007D1596">
          <w:pPr>
            <w:pStyle w:val="A77BDCC91C82482BB52ED0ECCEFBEA5D"/>
          </w:pPr>
          <w:r>
            <w:rPr>
              <w:color w:val="0E2841" w:themeColor="text2"/>
              <w:sz w:val="20"/>
              <w:szCs w:val="2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96"/>
    <w:rsid w:val="00371805"/>
    <w:rsid w:val="0046031E"/>
    <w:rsid w:val="00506EB7"/>
    <w:rsid w:val="007D1596"/>
    <w:rsid w:val="008C0DAC"/>
    <w:rsid w:val="008C6C7E"/>
    <w:rsid w:val="00910451"/>
    <w:rsid w:val="009A4B90"/>
    <w:rsid w:val="00A27241"/>
    <w:rsid w:val="00D15B3A"/>
    <w:rsid w:val="00DD5D19"/>
    <w:rsid w:val="00EC0A58"/>
    <w:rsid w:val="00F656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596"/>
    <w:rPr>
      <w:color w:val="808080"/>
    </w:rPr>
  </w:style>
  <w:style w:type="paragraph" w:customStyle="1" w:styleId="A77BDCC91C82482BB52ED0ECCEFBEA5D">
    <w:name w:val="A77BDCC91C82482BB52ED0ECCEFBEA5D"/>
    <w:rsid w:val="007D1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2T09:05:14.930"/>
    </inkml:context>
    <inkml:brush xml:id="br0">
      <inkml:brushProperty name="width" value="0.05" units="cm"/>
      <inkml:brushProperty name="height" value="0.05" units="cm"/>
    </inkml:brush>
  </inkml:definitions>
  <inkml:trace contextRef="#ctx0" brushRef="#br0">1287 734 24575,'38'-20'0,"220"-109"0,413-117 0,-617 228 0,121-33 0,1 8 0,2 8 0,198-14 0,-295 42 0,1 3 0,87 8 0,-167-4 0,1 0 0,-1 0 0,1 1 0,-1-1 0,0 1 0,1 0 0,-1-1 0,0 1 0,1 0 0,-1 1 0,0-1 0,0 0 0,0 1 0,3 2 0,-4-3 0,-1 0 0,1 0 0,0 0 0,-1 0 0,1 0 0,-1 0 0,1 1 0,-1-1 0,0 0 0,1 0 0,-1 1 0,0-1 0,0 0 0,0 0 0,0 1 0,0-1 0,0 0 0,0 1 0,0-1 0,-1 0 0,1 0 0,0 1 0,-1-1 0,1 0 0,-1 0 0,0 0 0,1 0 0,-1 0 0,-1 2 0,-11 18 0,-2 0 0,-1-1 0,0 0 0,-39 34 0,-88 58 0,62-50 0,-9 2 0,-149 81 0,87-56 0,-1291 656 0,1365-710 0,23-8 0,-2-3 0,-1-2 0,-94 23 0,144-44 0,1 1 0,-1-1 0,0-1 0,1 1 0,-1-2 0,-13 0 0,20 0 0,-1 1 0,1 0 0,0-1 0,-1 1 0,1-1 0,0 0 0,-1 1 0,1-1 0,0 0 0,0 0 0,-1 0 0,1 0 0,0 0 0,0 0 0,0 0 0,0 0 0,1 0 0,-1 0 0,0-1 0,0 1 0,1 0 0,-1-1 0,0 1 0,1 0 0,0-1 0,-1 1 0,1-1 0,0 1 0,0-1 0,-1 1 0,1-1 0,0 1 0,1-1 0,-1 1 0,0 0 0,0-1 0,1 1 0,-1-1 0,1 1 0,0-3 0,2-5 0,1 0 0,-1 0 0,2 1 0,-1-1 0,1 1 0,0 0 0,1 1 0,7-9 0,59-57 0,-48 51 0,56-56 0,3 4 0,119-81 0,567-304 0,-719 430 0,55-30 0,148-61 0,-245 117 0,0 0 0,-1 1 0,1 0 0,0 0 0,0 1 0,0 0 0,12 0 0,-18 1 0,0 0 0,0 0 0,-1 1 0,1-1 0,0 0 0,-1 1 0,1-1 0,0 1 0,-1 0 0,1-1 0,-1 1 0,1 0 0,-1 0 0,1 0 0,-1 0 0,0 0 0,1 0 0,-1 0 0,0 1 0,0-1 0,0 0 0,0 1 0,0-1 0,0 1 0,0-1 0,-1 1 0,1-1 0,0 1 0,-1 0 0,0-1 0,1 1 0,-1 0 0,0-1 0,0 1 0,1 0 0,-1 0 0,-1-1 0,1 1 0,0 0 0,-1 2 0,0 6 0,-1 0 0,0-1 0,-1 1 0,0-1 0,-1 1 0,0-1 0,0 0 0,-1 0 0,0-1 0,0 0 0,-1 0 0,-13 14 0,-6 4 0,-1-2 0,-39 27 0,7-6 0,-615 507 0,185-199 0,-19-32 0,325-208 0,-235 108 0,338-183 0,50-28 0,28-10 0,1 0 0,-1 0 0,1 0 0,0 0 0,-1 0 0,1 0 0,-1 0 0,1 0 0,-1 0 0,1 0 0,-1 0 0,1 0 0,-1-1 0,1 1 0,0 0 0,-1 0 0,1 0 0,-1-1 0,1 1 0,-1 0 0,1 0 0,0-1 0,-1 1 0,1 0 0,0-1 0,-1 1 0,1 0 0,0-1 0,0 1 0,-1 0 0,1-1 0,0 1 0,0-1 0,0 1 0,-1-1 0,1 1 0,0-1 0,0 1 0,0 0 0,0-1 0,0 1 0,0-1 0,0 1 0,0-1 0,0 1 0,0-1 0,0 1 0,0-1 0,0 1 0,1 0 0,-1-1 0,0 1 0,0-1 0,0 1 0,1-1 0,-1 1 0,0 0 0,1-1 0,-1 1 0,4-6 0,-1 0 0,1 1 0,0 0 0,1 0 0,-1 0 0,1 1 0,0 0 0,0 0 0,0 0 0,1 0 0,-1 1 0,8-4 0,23-17 0,299-210 0,19 26 0,-41 25 0,69-42 0,-154 93 0,-86 52 0,135-86 0,-198 107 0,-49 35 0,2 1 0,0 2 0,65-32 0,265-106 0,-329 141 0,-27 14 0,0 0 0,1 0 0,-1 1 0,13-4 0,-19 7 0,1 0 0,-1 0 0,0 0 0,0-1 0,1 1 0,-1 0 0,0 0 0,0 0 0,1 0 0,-1 0 0,0 0 0,0 0 0,1 0 0,-1 0 0,0 0 0,0 0 0,1 0 0,-1 0 0,0 0 0,1 0 0,-1 0 0,0 0 0,0 0 0,1 1 0,-1-1 0,0 0 0,0 0 0,0 0 0,1 0 0,-1 0 0,0 1 0,0-1 0,0 0 0,1 0 0,-1 0 0,0 1 0,0-1 0,0 0 0,-3 12 0,-14 12 0,-33 26 0,20-21 0,-42 51 0,-326 375 0,-35-35 0,191-190 0,126-123 0,-99 103 0,215-210 0,0 0 0,-1 1 0,1-1 0,0 0 0,0 0 0,0 0 0,0 0 0,0 0 0,-1 0 0,1 1 0,0-1 0,0 0 0,0 0 0,0 0 0,0 0 0,0 1 0,0-1 0,0 0 0,0 0 0,0 0 0,0 1 0,0-1 0,0 0 0,0 0 0,0 0 0,0 1 0,0-1 0,0 0 0,0 0 0,0 0 0,0 1 0,0-1 0,0 0 0,0 0 0,0 0 0,0 0 0,0 1 0,0-1 0,0 0 0,1 0 0,-1 0 0,0 1 0,11 0 0,14-3 0,-13-2 0,1 0 0,-1-1 0,-1 0 0,1-1 0,18-11 0,-15 8 0,0 0 0,26-9 0,86-24 0,98-38 0,79-41 0,190-86 0,105-106 0,-299 122 0,-286 182 0,37-29 0,-38 27 0,1 0 0,0 1 0,1 0 0,0 2 0,27-13 0,-41 21 0,-1 0 0,1-1 0,-1 1 0,1 0 0,-1 0 0,1-1 0,0 1 0,-1 0 0,1 0 0,-1 0 0,1 0 0,-1 0 0,1 0 0,0 0 0,-1 0 0,1 0 0,-1 0 0,1 0 0,0 0 0,-1 0 0,1 0 0,-1 1 0,1-1 0,-1 0 0,1 0 0,-1 1 0,1-1 0,-1 0 0,1 1 0,-1-1 0,1 1 0,0 0 0,-1 0 0,0 1 0,1-1 0,-1 0 0,0 1 0,0-1 0,0 1 0,0-1 0,0 0 0,-1 1 0,1-1 0,0 0 0,-1 1 0,0 1 0,-24 48 0,22-45 0,-7 9 0,0 0 0,-1 0 0,-22 22 0,-11 13 0,31-35 0,0-1 0,-2 0 0,1-1 0,-33 21 0,23-17 0,-24 23 0,-121 133 0,60-59 0,-209 253 0,296-330 0,22-36 0,-1-1 0,1 1 0,0-1 0,0 1 0,0 0 0,-1-1 0,1 1 0,0 0 0,0-1 0,0 1 0,0-1 0,0 1 0,0 0 0,0-1 0,0 1 0,1 0 0,-1-1 0,0 1 0,0-1 0,0 1 0,1-1 0,-1 1 0,1 0 0,0 0 0,0-1 0,0 1 0,0-1 0,0 0 0,0 0 0,0 1 0,0-1 0,0 0 0,0 0 0,0 0 0,0 0 0,0 0 0,0 0 0,0 0 0,0-1 0,0 1 0,0 0 0,0-1 0,0 1 0,1-1 0,14-5 0,-1-1 0,0-1 0,29-19 0,-1 0 0,336-176 0,-12-6 0,307-161 0,-315 174 0,-60 30 0,-181 112 0,-115 52 0,-5 3 0,-10 4 0,-20 9 0,5 0 0,-14 8 0,-47 34 0,-189 177 0,165-134 0,-134 128 0,203-182 0,2 2 0,2 2 0,-44 72 0,79-115 0,1 0 0,0 0 0,0 0 0,1 0 0,0 0 0,0 1 0,0-1 0,1 1 0,0-1 0,0 13 0,1-17 0,0 1 0,0-1 0,1 0 0,-1 1 0,1-1 0,0 1 0,0-1 0,0 0 0,0 1 0,0-1 0,0 0 0,0 0 0,1 0 0,-1 0 0,1 0 0,0 0 0,-1-1 0,1 1 0,0 0 0,0-1 0,0 1 0,0-1 0,0 0 0,1 0 0,-1 0 0,0 0 0,1 0 0,-1 0 0,0 0 0,1-1 0,4 1 0,2 0 0,-1 0 0,1 0 0,0-1 0,0-1 0,-1 1 0,1-1 0,0-1 0,11-2 0,8-5 0,32-15 0,6-2 0,-24 12 0,446-160 0,-381 129 0,-3-4 0,149-95 0,295-259 0,-27-32 0,-484 403 0,286-275 0,-151 137 0,-152 150 0,-1-2 0,0 0 0,-2-2 0,26-43 0,-42 65 0,0 0 0,0 1 0,0-1 0,-1 0 0,1 0 0,0 1 0,-1-1 0,1 0 0,-1 0 0,0 0 0,1 0 0,-1 0 0,0 0 0,0 0 0,0 0 0,-1-2 0,1 3 0,-1 0 0,1 0 0,-1 1 0,1-1 0,-1 0 0,1 0 0,-1 0 0,0 1 0,1-1 0,-1 0 0,0 1 0,0-1 0,1 0 0,-1 1 0,0-1 0,0 1 0,0 0 0,0-1 0,0 1 0,0-1 0,0 1 0,-1 0 0,-2-1 0,0 1 0,0 0 0,0 0 0,-1 0 0,1 0 0,0 1 0,0 0 0,0 0 0,0 0 0,0 0 0,0 1 0,0-1 0,-4 4 0,-57 25 0,-5 3 0,59-25 0,1 0 0,1 1 0,-1 0 0,2 1 0,-1 0 0,1 0 0,-8 14 0,5-7 0,-27 27 0,-49 46 0,-167 155 0,-133 114 0,17 19 0,143-144 0,-210 190 0,86-55 0,245-258 0,105-109 0,0-1 0,-1 0 0,1 0 0,0 0 0,0 0 0,0 0 0,-1 0 0,1-1 0,-1 1 0,1 0 0,0-1 0,-1 1 0,-2 0 0,0-4 0,10-10 0,27-24 0,1 2 0,1 0 0,2 3 0,47-32 0,-27 19 0,589-416 0,-451 328 0,-189 129 0,28-20 0,51-26 0,-74 45 0,-1 0 0,1 1 0,-1 0 0,1 1 0,0 0 0,0 1 0,1 0 0,-1 0 0,23 1 0,-32 1 0,0 0 0,0 0 0,1 0 0,-1 0 0,0 1 0,0-1 0,0 1 0,0-1 0,0 1 0,0 0 0,0 0 0,-1 0 0,1 0 0,0 0 0,0 0 0,-1 0 0,1 0 0,0 1 0,-1-1 0,1 1 0,-1-1 0,0 1 0,0 0 0,1 0 0,-1-1 0,0 1 0,0 0 0,-1 0 0,1 0 0,0 0 0,-1 0 0,1 0 0,-1 0 0,0 0 0,1 0 0,-1 0 0,0 0 0,0 1 0,0-1 0,-1 2 0,0 1 0,0 1 0,0 0 0,-1-1 0,0 1 0,0-1 0,0 0 0,-1 0 0,0 0 0,0 0 0,0 0 0,0 0 0,-1-1 0,-7 8 0,2-5 0,0 0 0,-1-1 0,0 0 0,0 0 0,0-1 0,0-1 0,-1 0 0,0 0 0,0-1 0,0 0 0,-21 2 0,-8-2 0,0-2 0,-43-4 0,3 0 0,73 3 0,2 1 0,1-1 0,-1 0 0,0 0 0,1 0 0,-1-1 0,0 1 0,1-1 0,-1 0 0,1-1 0,0 1 0,-1-1 0,1 0 0,0 0 0,-7-4 0,8 4 0,7 7 0,2 0 0,-1 1 0,0 1 0,0-1 0,5 10 0,-2 9 0,-1 0 0,-2 0 0,0 0 0,0 30 0,-5-55 0,2 23 0,1 0 0,0 0 0,2 0 0,14 40 0,-17-57 0,1-1 0,-1 1 0,1-1 0,0 0 0,1 0 0,-1 0 0,1-1 0,0 1 0,0-1 0,0 0 0,1 0 0,-1 0 0,1-1 0,0 0 0,0 0 0,0 0 0,1 0 0,-1-1 0,1 0 0,-1 0 0,1 0 0,0-1 0,0 0 0,9 1 0,12-2 0,0-1 0,0-2 0,0 0 0,0-2 0,-1-1 0,27-9 0,53-12 0,342-51 0,-418 72 0,-12 2 0,0 0 0,1 1 0,-1 1 0,1 0 0,37 3 0,-61 0 0,-1-1 0,1 2 0,0-1 0,-1 1 0,1-1 0,0 1 0,0 1 0,-7 3 0,7-3 0,-91 39 0,-103 30 0,99-38 0,-289 93-1275,-5-16 0,-4-18-1,-667 69 1,-626-119 60,1576-44 3188,-1 6 0,-169 27-1,270-29-1801,11-2-153,-1 1-1,0-1 1,1 0-1,-1-1 1,0 1-1,0-1 1,0 0-1,0 0 0,1 0 1,-1-1-1,0 0 1,-7-2-1,11 2-17,1 1 0,0-1 0,-1 0 0,1 0 0,0 1 0,0-1 0,0 0 0,-1 0 0,1 1 0,0-1 0,0 0 0,0 0 0,0 0 0,0 1 0,1-1 0,-1 0 0,0 0 0,0 0 0,0 1 0,1-1 0,-1 0 0,0 0 0,1 1 0,-1-1 0,1 0 0,-1 1 0,1-1 0,-1 1 0,1-1 0,-1 0 0,1 1 0,-1-1 0,2 0 0,22-21 0,-19 19-80,-1 1 0,1-1-1,0 1 1,0 0 0,0 0-1,0 1 1,0-1 0,0 1-1,1 1 1,-1-1 0,0 1 0,0-1-1,1 1 1,-1 1 0,0-1-1,6 2 1,13 5-6746</inkml:trace>
</inkml:ink>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0F39B6E3C2CA40BFC9DF19E01A0854" ma:contentTypeVersion="18" ma:contentTypeDescription="Een nieuw document maken." ma:contentTypeScope="" ma:versionID="099bc5868da2f8893ee24d26131e9b90">
  <xsd:schema xmlns:xsd="http://www.w3.org/2001/XMLSchema" xmlns:xs="http://www.w3.org/2001/XMLSchema" xmlns:p="http://schemas.microsoft.com/office/2006/metadata/properties" xmlns:ns2="451e3709-d35b-4a0f-b409-774c0c66f47c" xmlns:ns3="b1a8f07b-6cb0-488f-98e3-c72d6a1a39e8" targetNamespace="http://schemas.microsoft.com/office/2006/metadata/properties" ma:root="true" ma:fieldsID="6d597200aa9e671b8be217ff7c07dff1" ns2:_="" ns3:_="">
    <xsd:import namespace="451e3709-d35b-4a0f-b409-774c0c66f47c"/>
    <xsd:import namespace="b1a8f07b-6cb0-488f-98e3-c72d6a1a39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e3709-d35b-4a0f-b409-774c0c66f4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5bd69f14-2b9f-433c-9887-fccfa466e1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a8f07b-6cb0-488f-98e3-c72d6a1a39e8"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3f08f9cb-4c09-4ee5-9409-562d3a8ad296}" ma:internalName="TaxCatchAll" ma:showField="CatchAllData" ma:web="b1a8f07b-6cb0-488f-98e3-c72d6a1a39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51e3709-d35b-4a0f-b409-774c0c66f47c">
      <Terms xmlns="http://schemas.microsoft.com/office/infopath/2007/PartnerControls"/>
    </lcf76f155ced4ddcb4097134ff3c332f>
    <TaxCatchAll xmlns="b1a8f07b-6cb0-488f-98e3-c72d6a1a39e8"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Cle18</b:Tag>
    <b:SourceType>Book</b:SourceType>
    <b:Guid>{5338161E-517D-4430-A592-ADDBDBCE8A86}</b:Guid>
    <b:Author>
      <b:Author>
        <b:NameList>
          <b:Person>
            <b:Last>Clear</b:Last>
            <b:First>James</b:First>
          </b:Person>
        </b:NameList>
      </b:Author>
    </b:Author>
    <b:Title>Atomic Habits</b:Title>
    <b:Year>2018</b:Year>
    <b:Publisher>Random House Business</b:Publisher>
    <b:RefOrder>1</b:RefOrder>
  </b:Source>
  <b:Source>
    <b:Tag>Ton20</b:Tag>
    <b:SourceType>Book</b:SourceType>
    <b:Guid>{8DA65EED-0DE3-47B9-B27E-BE266796AA5C}</b:Guid>
    <b:Author>
      <b:Author>
        <b:NameList>
          <b:Person>
            <b:Last>Ton Kallenberg</b:Last>
            <b:First>Linnda</b:First>
            <b:Middle>van der grijspaarde &amp; Gerard Baars</b:Middle>
          </b:Person>
        </b:NameList>
      </b:Author>
    </b:Author>
    <b:Title>Leren (en) doceren in het hoger onderwijs</b:Title>
    <b:Year>2020</b:Year>
    <b:City>Den Haag</b:City>
    <b:Publisher>Textcetera</b:Publisher>
    <b:RefOrder>9</b:RefOrder>
  </b:Source>
  <b:Source>
    <b:Tag>Tom21</b:Tag>
    <b:SourceType>Book</b:SourceType>
    <b:Guid>{387A221D-BAF5-40B2-9588-43C4127FA930}</b:Guid>
    <b:Title>Doorloopjes: Een visuele ontwerpgids voor leraren</b:Title>
    <b:Year>2021</b:Year>
    <b:City>Culemborg</b:City>
    <b:Publisher>Phronese</b:Publisher>
    <b:Author>
      <b:Author>
        <b:NameList>
          <b:Person>
            <b:Last>Cavilioli</b:Last>
            <b:First>Tom</b:First>
            <b:Middle>Sherrington &amp; Oliver</b:Middle>
          </b:Person>
        </b:NameList>
      </b:Author>
    </b:Author>
    <b:RefOrder>4</b:RefOrder>
  </b:Source>
  <b:Source>
    <b:Tag>Fra21</b:Tag>
    <b:SourceType>Book</b:SourceType>
    <b:Guid>{508093A6-7F07-48FF-BD46-1C5BCA9163C3}</b:Guid>
    <b:Author>
      <b:Author>
        <b:NameList>
          <b:Person>
            <b:Last>Weijers</b:Last>
            <b:First>Frank</b:First>
          </b:Person>
        </b:NameList>
      </b:Author>
    </b:Author>
    <b:Title>Now we're talking!</b:Title>
    <b:Year>2021</b:Year>
    <b:City>Utrecht</b:City>
    <b:Publisher>Spelen met ruimte</b:Publisher>
    <b:RefOrder>10</b:RefOrder>
  </b:Source>
  <b:Source>
    <b:Tag>Lee21</b:Tag>
    <b:SourceType>Book</b:SourceType>
    <b:Guid>{F0CC6FE2-20AB-4507-8EB4-31542FCDDC99}</b:Guid>
    <b:Author>
      <b:Author>
        <b:NameList>
          <b:Person>
            <b:Last>Leenman</b:Last>
            <b:First>Thijs</b:First>
          </b:Person>
        </b:NameList>
      </b:Author>
    </b:Author>
    <b:Title>Verandergedrag</b:Title>
    <b:Year>2021</b:Year>
    <b:Publisher>Koninklijke Boom uitgevers</b:Publisher>
    <b:RefOrder>11</b:RefOrder>
  </b:Source>
  <b:Source>
    <b:Tag>Tom22</b:Tag>
    <b:SourceType>Book</b:SourceType>
    <b:Guid>{A59E101C-4BEF-4911-9CC8-2676F40159F5}</b:Guid>
    <b:Author>
      <b:Author>
        <b:NameList>
          <b:Person>
            <b:Last>Caviglioli</b:Last>
            <b:First>Tom</b:First>
            <b:Middle>Sherrington &amp; Olivier</b:Middle>
          </b:Person>
        </b:NameList>
      </b:Author>
    </b:Author>
    <b:Title>Doorloopjes 2: Coachen op didactiek in 5 stappen</b:Title>
    <b:Year>2022</b:Year>
    <b:City>Culemborg</b:City>
    <b:Publisher>Phronese</b:Publisher>
    <b:RefOrder>12</b:RefOrder>
  </b:Source>
  <b:Source>
    <b:Tag>Ped22</b:Tag>
    <b:SourceType>Book</b:SourceType>
    <b:Guid>{9BF8F981-2E22-405B-96DA-3CDBF8CB0622}</b:Guid>
    <b:Author>
      <b:Author>
        <b:NameList>
          <b:Person>
            <b:Last>Bruyckere</b:Last>
            <b:First>Pedro</b:First>
            <b:Middle>de</b:Middle>
          </b:Person>
        </b:NameList>
      </b:Author>
    </b:Author>
    <b:Title>Klaskit</b:Title>
    <b:Year>2022</b:Year>
    <b:City>Tielt</b:City>
    <b:Publisher>Lannoo</b:Publisher>
    <b:RefOrder>13</b:RefOrder>
  </b:Source>
  <b:Source>
    <b:Tag>Tim22</b:Tag>
    <b:SourceType>Book</b:SourceType>
    <b:Guid>{0A68C1C3-81B7-4151-84D8-5913498E31A7}</b:Guid>
    <b:Author>
      <b:Author>
        <b:NameList>
          <b:Person>
            <b:Last>Tim Surma</b:Last>
            <b:First>Kristel</b:First>
            <b:Middle>Vanhoyweghen, Dominique Sluijsmans, Gino Kamp, Daniel Muijs en Paul A. Kirschner</b:Middle>
          </b:Person>
        </b:NameList>
      </b:Author>
    </b:Author>
    <b:Title>Wijze lessen: Twaalf bouwstenen voor effectieve didactiek</b:Title>
    <b:Year>2022</b:Year>
    <b:City>Meppel</b:City>
    <b:Publisher>Ten brink</b:Publisher>
    <b:RefOrder>6</b:RefOrder>
  </b:Source>
  <b:Source>
    <b:Tag>Eri23</b:Tag>
    <b:SourceType>Book</b:SourceType>
    <b:Guid>{B0835509-8A5F-4143-9D93-310FE2458FED}</b:Guid>
    <b:Author>
      <b:Author>
        <b:NameList>
          <b:Person>
            <b:Last>Zelfde</b:Last>
            <b:First>Eric</b:First>
            <b:Middle>van 't</b:Middle>
          </b:Person>
        </b:NameList>
      </b:Author>
    </b:Author>
    <b:Title>Code Rood</b:Title>
    <b:Year>2023</b:Year>
    <b:City>Hoofddorp</b:City>
    <b:Publisher>Boom</b:Publisher>
    <b:RefOrder>14</b:RefOrder>
  </b:Source>
  <b:Source>
    <b:Tag>Tom23</b:Tag>
    <b:SourceType>Book</b:SourceType>
    <b:Guid>{109642B4-6701-4D19-9624-70A468DD6B06}</b:Guid>
    <b:Author>
      <b:Author>
        <b:NameList>
          <b:Person>
            <b:Last>Caviglioli</b:Last>
            <b:First>Tom</b:First>
            <b:Middle>Sherrington &amp; Olivier</b:Middle>
          </b:Person>
        </b:NameList>
      </b:Author>
    </b:Author>
    <b:Title>Doorloopjes 3: Een gids om stapsgewijs je onderwijs te verbeteren</b:Title>
    <b:Year>2023</b:Year>
    <b:City>Columborg</b:City>
    <b:Publisher>Phronese</b:Publisher>
    <b:RefOrder>15</b:RefOrder>
  </b:Source>
  <b:Source>
    <b:Tag>Lot23</b:Tag>
    <b:SourceType>Book</b:SourceType>
    <b:Guid>{B8F1ECA1-7B3B-4771-9755-1A7D571F94BB}</b:Guid>
    <b:Author>
      <b:Author>
        <b:NameList>
          <b:Person>
            <b:Last>Witké</b:Last>
            <b:First>Lotte</b:First>
          </b:Person>
        </b:NameList>
      </b:Author>
    </b:Author>
    <b:Title>Nooit meer een onvoldoende</b:Title>
    <b:Year>2023</b:Year>
    <b:City>Utrecht/Antwerpen</b:City>
    <b:Publisher>Kosmos Uitgevers</b:Publisher>
    <b:RefOrder>16</b:RefOrder>
  </b:Source>
  <b:Source>
    <b:Tag>Tho23</b:Tag>
    <b:SourceType>Book</b:SourceType>
    <b:Guid>{927A28A8-1E54-465A-AA9E-94A85D5B5A05}</b:Guid>
    <b:Author>
      <b:Author>
        <b:NameList>
          <b:Person>
            <b:Last>Erikson</b:Last>
            <b:First>Thomas</b:First>
          </b:Person>
        </b:NameList>
      </b:Author>
    </b:Author>
    <b:Title>Omringd door idioten</b:Title>
    <b:Year>2023</b:Year>
    <b:City>Holland</b:City>
    <b:Publisher>HarperCollins</b:Publisher>
    <b:RefOrder>17</b:RefOrder>
  </b:Source>
  <b:Source>
    <b:Tag>Pet24</b:Tag>
    <b:SourceType>InternetSite</b:SourceType>
    <b:Guid>{9BA91FB3-4117-4326-8EB3-5DA4831BB697}</b:Guid>
    <b:Title>De one-minute paper</b:Title>
    <b:Year>2024</b:Year>
    <b:Author>
      <b:Author>
        <b:NameList>
          <b:Person>
            <b:Last>Petegem</b:Last>
            <b:First>Peter</b:First>
            <b:Middle>van</b:Middle>
          </b:Person>
        </b:NameList>
      </b:Author>
    </b:Author>
    <b:InternetSiteTitle>Universiteit Antwerpen</b:InternetSiteTitle>
    <b:Month>01</b:Month>
    <b:Day>16</b:Day>
    <b:URL>https://www.uantwerpen.be/nl/centra/expertisecentrum-hoger-onderwijs/didactische-info/onderwijstips-chronologisch/archief/one-minute-paper/</b:URL>
    <b:RefOrder>7</b:RefOrder>
  </b:Source>
  <b:Source>
    <b:Tag>Mie24</b:Tag>
    <b:SourceType>InternetSite</b:SourceType>
    <b:Guid>{BEA1417E-13FE-4025-B602-A103A4F33190}</b:Guid>
    <b:Author>
      <b:Author>
        <b:NameList>
          <b:Person>
            <b:Last>Tychon</b:Last>
            <b:First>Mieke</b:First>
            <b:Middle>Jaspers &amp; Fieke</b:Middle>
          </b:Person>
        </b:NameList>
      </b:Author>
    </b:Author>
    <b:Title>Feedback (leren) vragen. Zo doe je dat!</b:Title>
    <b:InternetSiteTitle>Fontys</b:InternetSiteTitle>
    <b:Year>2024</b:Year>
    <b:Month>01</b:Month>
    <b:Day>16</b:Day>
    <b:URL>https://www.fontys.nl/Over-Fontys/Nieuws-tonen-op/Feedbacktool-handreiking-student.htm</b:URL>
    <b:RefOrder>8</b:RefOrder>
  </b:Source>
  <b:Source>
    <b:Tag>Wil24</b:Tag>
    <b:SourceType>InternetSite</b:SourceType>
    <b:Guid>{5EB0AA82-56D3-40EF-A344-9C91D9C612E2}</b:Guid>
    <b:Title>Forbes</b:Title>
    <b:Year>2024</b:Year>
    <b:Author>
      <b:Author>
        <b:NameList>
          <b:Person>
            <b:Last>Rogers</b:Last>
            <b:First>Will</b:First>
          </b:Person>
        </b:NameList>
      </b:Author>
    </b:Author>
    <b:InternetSiteTitle>Forbes</b:InternetSiteTitle>
    <b:Month>01</b:Month>
    <b:Day>16</b:Day>
    <b:URL>https://www.forbes.com/quotes/9717/</b:URL>
    <b:RefOrder>3</b:RefOrder>
  </b:Source>
  <b:Source>
    <b:Tag>Ghi24</b:Tag>
    <b:SourceType>InternetSite</b:SourceType>
    <b:Guid>{4EC55119-6B6F-4C0A-9D24-7493628A0D62}</b:Guid>
    <b:Author>
      <b:Author>
        <b:NameList>
          <b:Person>
            <b:Last>Ghislen</b:Last>
          </b:Person>
        </b:NameList>
      </b:Author>
    </b:Author>
    <b:Title>Pomodoro techniek</b:Title>
    <b:InternetSiteTitle>Time management</b:InternetSiteTitle>
    <b:Year>2024</b:Year>
    <b:Month>01</b:Month>
    <b:Day>16</b:Day>
    <b:URL>https://timemanagement.nl/pomodoro-techniek/</b:URL>
    <b:RefOrder>5</b:RefOrder>
  </b:Source>
  <b:Source>
    <b:Tag>Wil241</b:Tag>
    <b:SourceType>InternetSite</b:SourceType>
    <b:Guid>{40C1B247-96DE-4264-8354-CF685D491CB8}</b:Guid>
    <b:Author>
      <b:Author>
        <b:NameList>
          <b:Person>
            <b:Last>Rubens</b:Last>
            <b:First>Wilfred</b:First>
          </b:Person>
        </b:NameList>
      </b:Author>
    </b:Author>
    <b:Title>WilfredRubens.com</b:Title>
    <b:InternetSiteTitle>www.te-learning.nl</b:InternetSiteTitle>
    <b:Year>2024</b:Year>
    <b:Month>01</b:Month>
    <b:Day>23</b:Day>
    <b:URL>https://www.te-learning.nl/blog/curriculaire-spinnenweb-van-van-den-akker/?utm_source=rss&amp;utm_medium=rss&amp;utm_campaign=curriculaire-spinnenweb-van-van-den-akker</b:URL>
    <b:RefOrder>2</b:RefOrder>
  </b:Source>
  <b:Source>
    <b:Tag>Gen23</b:Tag>
    <b:SourceType>Book</b:SourceType>
    <b:Guid>{41F03412-AC99-4E04-8B9A-C6F01D2E5BE3}</b:Guid>
    <b:Author>
      <b:Author>
        <b:NameList>
          <b:Person>
            <b:Last>Hertoghs</b:Last>
            <b:First>Genieke</b:First>
          </b:Person>
        </b:NameList>
      </b:Author>
    </b:Author>
    <b:Title>Don't push me!</b:Title>
    <b:Year>2023</b:Year>
    <b:Publisher>Commotion publishing</b:Publishe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FF0AF-4963-4DA0-8342-5673697A9054}">
  <ds:schemaRefs>
    <ds:schemaRef ds:uri="http://schemas.microsoft.com/sharepoint/v3/contenttype/forms"/>
  </ds:schemaRefs>
</ds:datastoreItem>
</file>

<file path=customXml/itemProps3.xml><?xml version="1.0" encoding="utf-8"?>
<ds:datastoreItem xmlns:ds="http://schemas.openxmlformats.org/officeDocument/2006/customXml" ds:itemID="{730CEC62-C210-4258-8089-41883D732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e3709-d35b-4a0f-b409-774c0c66f47c"/>
    <ds:schemaRef ds:uri="b1a8f07b-6cb0-488f-98e3-c72d6a1a3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A79D07-4CBE-44F8-96D9-EF1619A15533}">
  <ds:schemaRefs>
    <ds:schemaRef ds:uri="http://schemas.microsoft.com/office/2006/metadata/properties"/>
    <ds:schemaRef ds:uri="http://schemas.microsoft.com/office/infopath/2007/PartnerControls"/>
    <ds:schemaRef ds:uri="451e3709-d35b-4a0f-b409-774c0c66f47c"/>
    <ds:schemaRef ds:uri="b1a8f07b-6cb0-488f-98e3-c72d6a1a39e8"/>
  </ds:schemaRefs>
</ds:datastoreItem>
</file>

<file path=customXml/itemProps5.xml><?xml version="1.0" encoding="utf-8"?>
<ds:datastoreItem xmlns:ds="http://schemas.openxmlformats.org/officeDocument/2006/customXml" ds:itemID="{A78D1BFD-FB21-4E94-A897-6F9CD570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NL%20Titelblad%20en%20blanco%20volgpaginas%20met%20logo%20Zuyd.dotx</Template>
  <TotalTime>268</TotalTime>
  <Pages>4</Pages>
  <Words>609</Words>
  <Characters>3473</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Opdrachten</vt:lpstr>
      <vt:lpstr/>
    </vt:vector>
  </TitlesOfParts>
  <Company>Hogeschool Zuyd</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Opdrachten</dc:title>
  <dc:subject/>
  <dc:creator>Mengelers,  RMP (Roy</dc:creator>
  <cp:keywords/>
  <dc:description/>
  <cp:lastModifiedBy>Rick Vincken (2403211)</cp:lastModifiedBy>
  <cp:revision>36</cp:revision>
  <cp:lastPrinted>2024-11-08T16:55:00Z</cp:lastPrinted>
  <dcterms:created xsi:type="dcterms:W3CDTF">2024-11-18T06:51:00Z</dcterms:created>
  <dcterms:modified xsi:type="dcterms:W3CDTF">2024-11-22T10:31:00Z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0x01010091145D59C817494F889FE7B0432457ED</vt:lpwstr>
  </property>
  <property fmtid="{D5CDD505-2E9C-101B-9397-08002B2CF9AE}" pid="3" name="MediaServiceImageTags">
    <vt:lpwstr/>
  </property>
</Properties>
</file>